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D7DDF" w14:textId="05CB9D6D" w:rsidR="00EB04CA" w:rsidRPr="00E641E0" w:rsidRDefault="00727951" w:rsidP="00E641E0">
      <w:pPr>
        <w:rPr>
          <w:rFonts w:ascii="Times New Roman" w:hAnsi="Times New Roman" w:cs="Times New Roman"/>
          <w:noProof/>
          <w:sz w:val="28"/>
          <w:szCs w:val="28"/>
        </w:rPr>
      </w:pPr>
      <w:r w:rsidRPr="0072795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0" wp14:anchorId="267D0D79" wp14:editId="55544B2B">
                <wp:simplePos x="0" y="0"/>
                <wp:positionH relativeFrom="page">
                  <wp:posOffset>721995</wp:posOffset>
                </wp:positionH>
                <wp:positionV relativeFrom="page">
                  <wp:posOffset>2198370</wp:posOffset>
                </wp:positionV>
                <wp:extent cx="6248400" cy="1285875"/>
                <wp:effectExtent l="0" t="0" r="0" b="5715"/>
                <wp:wrapTopAndBottom/>
                <wp:docPr id="3" name="Text Box 3" descr="Company contac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kern w:val="20"/>
                                <w:sz w:val="66"/>
                                <w:szCs w:val="66"/>
                              </w:rPr>
                              <w:alias w:val="Company"/>
                              <w:tag w:val=""/>
                              <w:id w:val="-15167563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 w14:paraId="72A06DDE" w14:textId="1754793A" w:rsidR="00FC7973" w:rsidRPr="00EB04CA" w:rsidRDefault="00EB04CA">
                                <w:pPr>
                                  <w:pStyle w:val="NoSpacing"/>
                                  <w:rPr>
                                    <w:kern w:val="20"/>
                                    <w:sz w:val="66"/>
                                    <w:szCs w:val="66"/>
                                  </w:rPr>
                                </w:pPr>
                                <w:r w:rsidRPr="00EB04CA">
                                  <w:rPr>
                                    <w:kern w:val="20"/>
                                    <w:sz w:val="66"/>
                                    <w:szCs w:val="66"/>
                                  </w:rPr>
                                  <w:t>AZHAR ALI</w:t>
                                </w:r>
                              </w:p>
                            </w:sdtContent>
                          </w:sdt>
                          <w:p w14:paraId="0FA3BFCF" w14:textId="5B31FCB2" w:rsidR="00FC7973" w:rsidRPr="00EB04CA" w:rsidRDefault="00000000">
                            <w:pPr>
                              <w:pStyle w:val="NoSpacing"/>
                              <w:rPr>
                                <w:sz w:val="66"/>
                                <w:szCs w:val="66"/>
                              </w:rPr>
                            </w:pPr>
                            <w:sdt>
                              <w:sdtPr>
                                <w:rPr>
                                  <w:sz w:val="66"/>
                                  <w:szCs w:val="66"/>
                                </w:rPr>
                                <w:alias w:val="Street Address"/>
                                <w:tag w:val="Street Address"/>
                                <w:id w:val="98582436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proofErr w:type="gramStart"/>
                                <w:r w:rsidR="00EB04CA" w:rsidRPr="00EB04CA">
                                  <w:rPr>
                                    <w:sz w:val="66"/>
                                    <w:szCs w:val="66"/>
                                  </w:rPr>
                                  <w:t>CMS :</w:t>
                                </w:r>
                                <w:proofErr w:type="gramEnd"/>
                                <w:r w:rsidR="00EB04CA" w:rsidRPr="00EB04CA">
                                  <w:rPr>
                                    <w:sz w:val="66"/>
                                    <w:szCs w:val="66"/>
                                  </w:rPr>
                                  <w:t xml:space="preserve"> 023-23-0314</w:t>
                                </w:r>
                              </w:sdtContent>
                            </w:sdt>
                          </w:p>
                          <w:p w14:paraId="180219E1" w14:textId="435E4E78" w:rsidR="00FC7973" w:rsidRPr="00EB04CA" w:rsidRDefault="00EB04CA">
                            <w:pPr>
                              <w:pStyle w:val="NoSpacing"/>
                              <w:rPr>
                                <w:sz w:val="66"/>
                                <w:szCs w:val="66"/>
                              </w:rPr>
                            </w:pPr>
                            <w:r w:rsidRPr="00EB04CA">
                              <w:rPr>
                                <w:rStyle w:val="Strong"/>
                                <w:sz w:val="66"/>
                                <w:szCs w:val="66"/>
                              </w:rPr>
                              <w:t>Sec A</w:t>
                            </w:r>
                          </w:p>
                          <w:p w14:paraId="1046691E" w14:textId="5BB417B6" w:rsidR="00FC7973" w:rsidRPr="00EB04CA" w:rsidRDefault="00FC7973" w:rsidP="00EB04CA">
                            <w:pPr>
                              <w:pStyle w:val="NoSpacing"/>
                              <w:rPr>
                                <w:sz w:val="66"/>
                                <w:szCs w:val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80400</wp14:pctWidth>
                </wp14:sizeRelH>
                <wp14:sizeRelV relativeFrom="page">
                  <wp14:pctHeight>15000</wp14:pctHeight>
                </wp14:sizeRelV>
              </wp:anchor>
            </w:drawing>
          </mc:Choice>
          <mc:Fallback>
            <w:pict>
              <v:shapetype w14:anchorId="267D0D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alt="Company contact information" style="position:absolute;margin-left:56.85pt;margin-top:173.1pt;width:492pt;height:101.25pt;z-index:251660288;visibility:visible;mso-wrap-style:square;mso-width-percent:804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804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" o:allowincell="f" o:allowoverlap="f" filled="f" stroked="f" strokeweight=".5pt">
                <v:textbox style="mso-fit-shape-to-text:t" inset="0,0,0,0">
                  <w:txbxContent>
                    <w:sdt>
                      <w:sdtPr>
                        <w:rPr>
                          <w:kern w:val="20"/>
                          <w:sz w:val="66"/>
                          <w:szCs w:val="66"/>
                        </w:rPr>
                        <w:alias w:val="Company"/>
                        <w:tag w:val=""/>
                        <w:id w:val="-1516756383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p w14:paraId="72A06DDE" w14:textId="1754793A" w:rsidR="00FC7973" w:rsidRPr="00EB04CA" w:rsidRDefault="00EB04CA">
                          <w:pPr>
                            <w:pStyle w:val="NoSpacing"/>
                            <w:rPr>
                              <w:kern w:val="20"/>
                              <w:sz w:val="66"/>
                              <w:szCs w:val="66"/>
                            </w:rPr>
                          </w:pPr>
                          <w:r w:rsidRPr="00EB04CA">
                            <w:rPr>
                              <w:kern w:val="20"/>
                              <w:sz w:val="66"/>
                              <w:szCs w:val="66"/>
                            </w:rPr>
                            <w:t>AZHAR ALI</w:t>
                          </w:r>
                        </w:p>
                      </w:sdtContent>
                    </w:sdt>
                    <w:p w14:paraId="0FA3BFCF" w14:textId="5B31FCB2" w:rsidR="00FC7973" w:rsidRPr="00EB04CA" w:rsidRDefault="00000000">
                      <w:pPr>
                        <w:pStyle w:val="NoSpacing"/>
                        <w:rPr>
                          <w:sz w:val="66"/>
                          <w:szCs w:val="66"/>
                        </w:rPr>
                      </w:pPr>
                      <w:sdt>
                        <w:sdtPr>
                          <w:rPr>
                            <w:sz w:val="66"/>
                            <w:szCs w:val="66"/>
                          </w:rPr>
                          <w:alias w:val="Street Address"/>
                          <w:tag w:val="Street Address"/>
                          <w:id w:val="98582436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Content>
                          <w:proofErr w:type="gramStart"/>
                          <w:r w:rsidR="00EB04CA" w:rsidRPr="00EB04CA">
                            <w:rPr>
                              <w:sz w:val="66"/>
                              <w:szCs w:val="66"/>
                            </w:rPr>
                            <w:t>CMS :</w:t>
                          </w:r>
                          <w:proofErr w:type="gramEnd"/>
                          <w:r w:rsidR="00EB04CA" w:rsidRPr="00EB04CA">
                            <w:rPr>
                              <w:sz w:val="66"/>
                              <w:szCs w:val="66"/>
                            </w:rPr>
                            <w:t xml:space="preserve"> 023-23-0314</w:t>
                          </w:r>
                        </w:sdtContent>
                      </w:sdt>
                    </w:p>
                    <w:p w14:paraId="180219E1" w14:textId="435E4E78" w:rsidR="00FC7973" w:rsidRPr="00EB04CA" w:rsidRDefault="00EB04CA">
                      <w:pPr>
                        <w:pStyle w:val="NoSpacing"/>
                        <w:rPr>
                          <w:sz w:val="66"/>
                          <w:szCs w:val="66"/>
                        </w:rPr>
                      </w:pPr>
                      <w:r w:rsidRPr="00EB04CA">
                        <w:rPr>
                          <w:rStyle w:val="Strong"/>
                          <w:sz w:val="66"/>
                          <w:szCs w:val="66"/>
                        </w:rPr>
                        <w:t>Sec A</w:t>
                      </w:r>
                    </w:p>
                    <w:p w14:paraId="1046691E" w14:textId="5BB417B6" w:rsidR="00FC7973" w:rsidRPr="00EB04CA" w:rsidRDefault="00FC7973" w:rsidP="00EB04CA">
                      <w:pPr>
                        <w:pStyle w:val="NoSpacing"/>
                        <w:rPr>
                          <w:sz w:val="66"/>
                          <w:szCs w:val="66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sdt>
        <w:sdtPr>
          <w:rPr>
            <w:noProof/>
          </w:rPr>
          <w:id w:val="-1724750495"/>
          <w:docPartObj>
            <w:docPartGallery w:val="Cover Pages"/>
            <w:docPartUnique/>
          </w:docPartObj>
        </w:sdtPr>
        <w:sdtContent>
          <w:r w:rsidRPr="0072795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5A0259" wp14:editId="4B563CDA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3857D2B" w14:textId="6E0BB108" w:rsidR="00FC7973" w:rsidRDefault="000000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B04CA">
                                      <w:t>ASSIGment 1</w:t>
                                    </w:r>
                                  </w:sdtContent>
                                </w:sdt>
                              </w:p>
                              <w:p w14:paraId="431FB8E2" w14:textId="18275FCD" w:rsidR="00FC7973" w:rsidRDefault="00000000">
                                <w:pPr>
                                  <w:pStyle w:val="Subtitle"/>
                                </w:pPr>
                                <w:r>
                                  <w:t xml:space="preserve"> </w:t>
                                </w:r>
                                <w:r w:rsidR="00EB04CA">
                                  <w:t>DSA</w:t>
                                </w:r>
                              </w:p>
                              <w:p w14:paraId="33047CE9" w14:textId="6FEF9308" w:rsidR="00FC7973" w:rsidRDefault="00FC7973" w:rsidP="00EB04CA">
                                <w:pPr>
                                  <w:pStyle w:val="Abstract"/>
                                  <w:ind w:left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 w14:anchorId="6D5A0259" id="Text Box 6" o:spid="_x0000_s1027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" filled="f" stroked="f" strokeweight=".5pt">
                    <v:textbox inset="0,0,0,0">
                      <w:txbxContent>
                        <w:p w14:paraId="53857D2B" w14:textId="6E0BB108" w:rsidR="00FC7973" w:rsidRDefault="000000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B04CA">
                                <w:t>ASSIGment 1</w:t>
                              </w:r>
                            </w:sdtContent>
                          </w:sdt>
                        </w:p>
                        <w:p w14:paraId="431FB8E2" w14:textId="18275FCD" w:rsidR="00FC7973" w:rsidRDefault="00000000">
                          <w:pPr>
                            <w:pStyle w:val="Subtitle"/>
                          </w:pPr>
                          <w:r>
                            <w:t xml:space="preserve"> </w:t>
                          </w:r>
                          <w:r w:rsidR="00EB04CA">
                            <w:t>DSA</w:t>
                          </w:r>
                        </w:p>
                        <w:p w14:paraId="33047CE9" w14:textId="6FEF9308" w:rsidR="00FC7973" w:rsidRDefault="00FC7973" w:rsidP="00EB04CA">
                          <w:pPr>
                            <w:pStyle w:val="Abstract"/>
                            <w:ind w:left="0"/>
                          </w:pP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E641E0">
            <w:rPr>
              <w:rFonts w:ascii="Times New Roman" w:hAnsi="Times New Roman" w:cs="Times New Roman"/>
              <w:noProof/>
              <w:sz w:val="28"/>
              <w:szCs w:val="28"/>
            </w:rPr>
            <w:br w:type="page"/>
          </w:r>
        </w:sdtContent>
      </w:sdt>
      <w:r w:rsidR="00EB04CA" w:rsidRPr="00E641E0">
        <w:rPr>
          <w:rFonts w:ascii="Times New Roman" w:hAnsi="Times New Roman" w:cs="Times New Roman"/>
          <w:noProof/>
          <w:sz w:val="28"/>
          <w:szCs w:val="28"/>
        </w:rPr>
        <w:t xml:space="preserve">1 . Write a function to get the nth node from the end of the linked list. </w:t>
      </w:r>
    </w:p>
    <w:p w14:paraId="4798BFCF" w14:textId="77777777" w:rsidR="00EB04CA" w:rsidRPr="00727951" w:rsidRDefault="00EB04CA" w:rsidP="00EB04CA">
      <w:pPr>
        <w:pStyle w:val="ListParagraph"/>
        <w:ind w:left="0" w:firstLine="90"/>
        <w:rPr>
          <w:rFonts w:ascii="Times New Roman" w:hAnsi="Times New Roman" w:cs="Times New Roman"/>
          <w:noProof/>
          <w:sz w:val="28"/>
          <w:szCs w:val="28"/>
        </w:rPr>
      </w:pPr>
      <w:r w:rsidRPr="00727951">
        <w:rPr>
          <w:rFonts w:ascii="Times New Roman" w:hAnsi="Times New Roman" w:cs="Times New Roman"/>
          <w:noProof/>
          <w:sz w:val="28"/>
          <w:szCs w:val="28"/>
        </w:rPr>
        <w:t xml:space="preserve">Function name: int nthFromLast(int n); </w:t>
      </w:r>
    </w:p>
    <w:p w14:paraId="5FCEDF11" w14:textId="77777777" w:rsidR="00EB04CA" w:rsidRPr="00727951" w:rsidRDefault="00EB04CA" w:rsidP="00EB04CA">
      <w:pPr>
        <w:pStyle w:val="ListParagraph"/>
        <w:ind w:left="-360" w:firstLine="90"/>
        <w:rPr>
          <w:rFonts w:ascii="Times New Roman" w:hAnsi="Times New Roman" w:cs="Times New Roman"/>
          <w:noProof/>
          <w:sz w:val="28"/>
          <w:szCs w:val="28"/>
        </w:rPr>
      </w:pPr>
      <w:r w:rsidRPr="00727951">
        <w:rPr>
          <w:rFonts w:ascii="Times New Roman" w:hAnsi="Times New Roman" w:cs="Times New Roman"/>
          <w:noProof/>
          <w:sz w:val="28"/>
          <w:szCs w:val="28"/>
        </w:rPr>
        <w:t xml:space="preserve">Case-1: (List Empty) Head=Null then return LIST_EMPTY </w:t>
      </w:r>
    </w:p>
    <w:p w14:paraId="06DA4D37" w14:textId="77777777" w:rsidR="00EB04CA" w:rsidRPr="00727951" w:rsidRDefault="00EB04CA" w:rsidP="00EB04CA">
      <w:pPr>
        <w:pStyle w:val="ListParagraph"/>
        <w:ind w:left="-360" w:firstLine="90"/>
        <w:rPr>
          <w:rFonts w:ascii="Times New Roman" w:hAnsi="Times New Roman" w:cs="Times New Roman"/>
          <w:noProof/>
          <w:sz w:val="28"/>
          <w:szCs w:val="28"/>
        </w:rPr>
      </w:pPr>
      <w:r w:rsidRPr="00727951">
        <w:rPr>
          <w:rFonts w:ascii="Times New Roman" w:hAnsi="Times New Roman" w:cs="Times New Roman"/>
          <w:noProof/>
          <w:sz w:val="28"/>
          <w:szCs w:val="28"/>
        </w:rPr>
        <w:t xml:space="preserve">Case-2: (List Non-Empty) Head != Null then return nth element from the end of list </w:t>
      </w:r>
    </w:p>
    <w:p w14:paraId="2EC51744" w14:textId="77777777" w:rsidR="00EB04CA" w:rsidRPr="00727951" w:rsidRDefault="00EB04CA" w:rsidP="00EB04CA">
      <w:pPr>
        <w:pStyle w:val="ListParagraph"/>
        <w:ind w:left="-360" w:firstLine="90"/>
        <w:rPr>
          <w:rFonts w:ascii="Times New Roman" w:hAnsi="Times New Roman" w:cs="Times New Roman"/>
          <w:noProof/>
          <w:sz w:val="28"/>
          <w:szCs w:val="28"/>
        </w:rPr>
      </w:pPr>
      <w:r w:rsidRPr="00727951">
        <w:rPr>
          <w:rFonts w:ascii="Times New Roman" w:hAnsi="Times New Roman" w:cs="Times New Roman"/>
          <w:noProof/>
          <w:sz w:val="28"/>
          <w:szCs w:val="28"/>
        </w:rPr>
        <w:t xml:space="preserve">Example </w:t>
      </w:r>
    </w:p>
    <w:p w14:paraId="79194261" w14:textId="77777777" w:rsidR="00EB04CA" w:rsidRPr="00727951" w:rsidRDefault="00EB04CA" w:rsidP="00EB04CA">
      <w:pPr>
        <w:pStyle w:val="ListParagraph"/>
        <w:ind w:left="-360" w:firstLine="90"/>
        <w:rPr>
          <w:rFonts w:ascii="Times New Roman" w:hAnsi="Times New Roman" w:cs="Times New Roman"/>
          <w:noProof/>
          <w:sz w:val="28"/>
          <w:szCs w:val="28"/>
        </w:rPr>
      </w:pPr>
      <w:r w:rsidRPr="00727951">
        <w:rPr>
          <w:rFonts w:ascii="Times New Roman" w:hAnsi="Times New Roman" w:cs="Times New Roman"/>
          <w:noProof/>
          <w:sz w:val="28"/>
          <w:szCs w:val="28"/>
        </w:rPr>
        <w:t xml:space="preserve">Input: 10 -&gt; 20 -&gt; 30 -&gt; 40 -&gt; 50, n = 2 </w:t>
      </w:r>
    </w:p>
    <w:p w14:paraId="1ACBC64C" w14:textId="5E4C3319" w:rsidR="00FC7973" w:rsidRPr="00727951" w:rsidRDefault="00EB04CA" w:rsidP="00EB04CA">
      <w:pPr>
        <w:pStyle w:val="ListParagraph"/>
        <w:ind w:left="-360" w:firstLine="90"/>
        <w:rPr>
          <w:rFonts w:ascii="Times New Roman" w:hAnsi="Times New Roman" w:cs="Times New Roman"/>
          <w:noProof/>
          <w:sz w:val="28"/>
          <w:szCs w:val="28"/>
        </w:rPr>
      </w:pPr>
      <w:r w:rsidRPr="007279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8B0C60C" wp14:editId="6BD2F5EE">
            <wp:simplePos x="0" y="0"/>
            <wp:positionH relativeFrom="column">
              <wp:posOffset>-80547</wp:posOffset>
            </wp:positionH>
            <wp:positionV relativeFrom="paragraph">
              <wp:posOffset>785886</wp:posOffset>
            </wp:positionV>
            <wp:extent cx="3566795" cy="2517775"/>
            <wp:effectExtent l="0" t="0" r="0" b="0"/>
            <wp:wrapTight wrapText="bothSides">
              <wp:wrapPolygon edited="0">
                <wp:start x="0" y="0"/>
                <wp:lineTo x="0" y="21409"/>
                <wp:lineTo x="21458" y="21409"/>
                <wp:lineTo x="21458" y="0"/>
                <wp:lineTo x="0" y="0"/>
              </wp:wrapPolygon>
            </wp:wrapTight>
            <wp:docPr id="905078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78525" name="Picture 9050785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9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0A2D523" wp14:editId="1F178829">
            <wp:simplePos x="0" y="0"/>
            <wp:positionH relativeFrom="column">
              <wp:posOffset>3809658</wp:posOffset>
            </wp:positionH>
            <wp:positionV relativeFrom="paragraph">
              <wp:posOffset>856615</wp:posOffset>
            </wp:positionV>
            <wp:extent cx="2390775" cy="822960"/>
            <wp:effectExtent l="0" t="0" r="9525" b="0"/>
            <wp:wrapTight wrapText="bothSides">
              <wp:wrapPolygon edited="0">
                <wp:start x="0" y="0"/>
                <wp:lineTo x="0" y="21000"/>
                <wp:lineTo x="21514" y="21000"/>
                <wp:lineTo x="21514" y="0"/>
                <wp:lineTo x="0" y="0"/>
              </wp:wrapPolygon>
            </wp:wrapTight>
            <wp:docPr id="206250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00049" name="Picture 20625000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951">
        <w:rPr>
          <w:rFonts w:ascii="Times New Roman" w:hAnsi="Times New Roman" w:cs="Times New Roman"/>
          <w:noProof/>
          <w:sz w:val="28"/>
          <w:szCs w:val="28"/>
        </w:rPr>
        <w:t>Output: 40 (From the last, second node conatins the data 40)</w:t>
      </w:r>
    </w:p>
    <w:p w14:paraId="4258D518" w14:textId="77777777" w:rsidR="00EB04CA" w:rsidRPr="00727951" w:rsidRDefault="00EB04CA" w:rsidP="00EB04CA">
      <w:pPr>
        <w:rPr>
          <w:rFonts w:ascii="Times New Roman" w:hAnsi="Times New Roman" w:cs="Times New Roman"/>
          <w:sz w:val="28"/>
          <w:szCs w:val="28"/>
        </w:rPr>
      </w:pPr>
    </w:p>
    <w:p w14:paraId="4F964ABF" w14:textId="77777777" w:rsidR="00EB04CA" w:rsidRPr="00727951" w:rsidRDefault="00EB04CA" w:rsidP="00EB04CA">
      <w:pPr>
        <w:rPr>
          <w:rFonts w:ascii="Times New Roman" w:hAnsi="Times New Roman" w:cs="Times New Roman"/>
          <w:sz w:val="28"/>
          <w:szCs w:val="28"/>
        </w:rPr>
      </w:pPr>
    </w:p>
    <w:p w14:paraId="4AEF1886" w14:textId="77777777" w:rsidR="00EB04CA" w:rsidRPr="00727951" w:rsidRDefault="00EB04CA" w:rsidP="00EB04CA">
      <w:pPr>
        <w:rPr>
          <w:rFonts w:ascii="Times New Roman" w:hAnsi="Times New Roman" w:cs="Times New Roman"/>
          <w:sz w:val="28"/>
          <w:szCs w:val="28"/>
        </w:rPr>
      </w:pPr>
    </w:p>
    <w:p w14:paraId="1C196B46" w14:textId="77777777" w:rsidR="00EB04CA" w:rsidRPr="00727951" w:rsidRDefault="00EB04CA" w:rsidP="00EB04CA">
      <w:pPr>
        <w:rPr>
          <w:rFonts w:ascii="Times New Roman" w:hAnsi="Times New Roman" w:cs="Times New Roman"/>
          <w:sz w:val="28"/>
          <w:szCs w:val="28"/>
        </w:rPr>
      </w:pPr>
    </w:p>
    <w:p w14:paraId="10E5F876" w14:textId="77777777" w:rsidR="00EB04CA" w:rsidRPr="00727951" w:rsidRDefault="00EB04CA" w:rsidP="00EB04CA">
      <w:pPr>
        <w:rPr>
          <w:rFonts w:ascii="Times New Roman" w:hAnsi="Times New Roman" w:cs="Times New Roman"/>
          <w:sz w:val="28"/>
          <w:szCs w:val="28"/>
        </w:rPr>
      </w:pPr>
    </w:p>
    <w:p w14:paraId="0AA5472C" w14:textId="77777777" w:rsidR="00EB04CA" w:rsidRPr="00727951" w:rsidRDefault="00EB04CA" w:rsidP="00EB04CA">
      <w:pPr>
        <w:rPr>
          <w:rFonts w:ascii="Times New Roman" w:hAnsi="Times New Roman" w:cs="Times New Roman"/>
          <w:sz w:val="28"/>
          <w:szCs w:val="28"/>
        </w:rPr>
      </w:pPr>
    </w:p>
    <w:p w14:paraId="4784A6D0" w14:textId="2BCBE60D" w:rsidR="00727951" w:rsidRPr="00727951" w:rsidRDefault="00EB04CA" w:rsidP="00727951">
      <w:pPr>
        <w:ind w:left="-63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br w:type="page"/>
      </w:r>
      <w:r w:rsidR="00727951" w:rsidRPr="00727951">
        <w:rPr>
          <w:rFonts w:ascii="Times New Roman" w:hAnsi="Times New Roman" w:cs="Times New Roman"/>
          <w:sz w:val="28"/>
          <w:szCs w:val="28"/>
        </w:rPr>
        <w:lastRenderedPageBreak/>
        <w:t xml:space="preserve">Write a function to sort the given single linked list. (Don’t swap the data present in the nodes, swap the nodes itself.) </w:t>
      </w:r>
    </w:p>
    <w:p w14:paraId="6972C215" w14:textId="77777777" w:rsidR="00727951" w:rsidRPr="00727951" w:rsidRDefault="00727951" w:rsidP="00727951">
      <w:pPr>
        <w:pStyle w:val="ListParagraph"/>
        <w:ind w:left="-630" w:firstLine="54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 xml:space="preserve">Function name: void </w:t>
      </w:r>
      <w:proofErr w:type="gramStart"/>
      <w:r w:rsidRPr="00727951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72795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D534B2E" w14:textId="77777777" w:rsidR="00727951" w:rsidRPr="00727951" w:rsidRDefault="00727951" w:rsidP="00727951">
      <w:pPr>
        <w:pStyle w:val="ListParagraph"/>
        <w:ind w:left="-630" w:firstLine="54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 xml:space="preserve">Case-1: (List Empty) Head=Null then return LIST_EMPTY </w:t>
      </w:r>
    </w:p>
    <w:p w14:paraId="7A789B7B" w14:textId="77777777" w:rsidR="00727951" w:rsidRPr="00727951" w:rsidRDefault="00727951" w:rsidP="00727951">
      <w:pPr>
        <w:pStyle w:val="ListParagraph"/>
        <w:ind w:left="-630" w:firstLine="54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 xml:space="preserve">Case-2: (List Non-Empty) </w:t>
      </w:r>
      <w:proofErr w:type="gramStart"/>
      <w:r w:rsidRPr="00727951">
        <w:rPr>
          <w:rFonts w:ascii="Times New Roman" w:hAnsi="Times New Roman" w:cs="Times New Roman"/>
          <w:sz w:val="28"/>
          <w:szCs w:val="28"/>
        </w:rPr>
        <w:t>Head !</w:t>
      </w:r>
      <w:proofErr w:type="gramEnd"/>
      <w:r w:rsidRPr="00727951">
        <w:rPr>
          <w:rFonts w:ascii="Times New Roman" w:hAnsi="Times New Roman" w:cs="Times New Roman"/>
          <w:sz w:val="28"/>
          <w:szCs w:val="28"/>
        </w:rPr>
        <w:t xml:space="preserve">= Null then swap the nodes to sort them </w:t>
      </w:r>
    </w:p>
    <w:p w14:paraId="6D55326A" w14:textId="74FDD186" w:rsidR="00727951" w:rsidRPr="00727951" w:rsidRDefault="00727951" w:rsidP="00727951">
      <w:pPr>
        <w:pStyle w:val="ListParagraph"/>
        <w:ind w:left="-630" w:firstLine="54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 xml:space="preserve">Example </w:t>
      </w:r>
    </w:p>
    <w:p w14:paraId="531F41DF" w14:textId="159B0AFD" w:rsidR="00727951" w:rsidRPr="00727951" w:rsidRDefault="00727951" w:rsidP="00727951">
      <w:pPr>
        <w:pStyle w:val="ListParagraph"/>
        <w:ind w:left="-630" w:firstLine="54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 xml:space="preserve">Input: 50 -&gt; 40 -&gt; 30 -&gt; 20 -&gt; 10 </w:t>
      </w:r>
    </w:p>
    <w:p w14:paraId="30676C66" w14:textId="45A40189" w:rsidR="00EB04CA" w:rsidRPr="00727951" w:rsidRDefault="00727951" w:rsidP="00727951">
      <w:pPr>
        <w:pStyle w:val="ListParagraph"/>
        <w:ind w:left="-630" w:firstLine="54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>Output: 10 -&gt; 20 -&gt; 30 -&gt; 40 -&gt; 50</w:t>
      </w:r>
    </w:p>
    <w:p w14:paraId="1C296D1B" w14:textId="4E613535" w:rsidR="00EB04CA" w:rsidRPr="00727951" w:rsidRDefault="00E641E0" w:rsidP="00EB0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02431337" wp14:editId="3B30B979">
            <wp:simplePos x="0" y="0"/>
            <wp:positionH relativeFrom="column">
              <wp:posOffset>-2687</wp:posOffset>
            </wp:positionH>
            <wp:positionV relativeFrom="paragraph">
              <wp:posOffset>-811970</wp:posOffset>
            </wp:positionV>
            <wp:extent cx="4597636" cy="4343623"/>
            <wp:effectExtent l="0" t="0" r="0" b="0"/>
            <wp:wrapTight wrapText="bothSides">
              <wp:wrapPolygon edited="0">
                <wp:start x="0" y="0"/>
                <wp:lineTo x="0" y="21505"/>
                <wp:lineTo x="21481" y="21505"/>
                <wp:lineTo x="21481" y="0"/>
                <wp:lineTo x="0" y="0"/>
              </wp:wrapPolygon>
            </wp:wrapTight>
            <wp:docPr id="1032958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58345" name="Picture 10329583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951" w:rsidRPr="007279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EFAB534" wp14:editId="7D78B969">
            <wp:simplePos x="0" y="0"/>
            <wp:positionH relativeFrom="column">
              <wp:posOffset>3541883</wp:posOffset>
            </wp:positionH>
            <wp:positionV relativeFrom="paragraph">
              <wp:posOffset>647944</wp:posOffset>
            </wp:positionV>
            <wp:extent cx="2019300" cy="730250"/>
            <wp:effectExtent l="0" t="0" r="0" b="0"/>
            <wp:wrapTight wrapText="bothSides">
              <wp:wrapPolygon edited="0">
                <wp:start x="0" y="0"/>
                <wp:lineTo x="0" y="20849"/>
                <wp:lineTo x="21396" y="20849"/>
                <wp:lineTo x="21396" y="0"/>
                <wp:lineTo x="0" y="0"/>
              </wp:wrapPolygon>
            </wp:wrapTight>
            <wp:docPr id="1688535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35480" name="Picture 168853548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3B929" w14:textId="77777777" w:rsidR="00727951" w:rsidRPr="00727951" w:rsidRDefault="00727951" w:rsidP="00727951">
      <w:pPr>
        <w:rPr>
          <w:rFonts w:ascii="Times New Roman" w:hAnsi="Times New Roman" w:cs="Times New Roman"/>
          <w:sz w:val="28"/>
          <w:szCs w:val="28"/>
        </w:rPr>
      </w:pPr>
    </w:p>
    <w:p w14:paraId="51758821" w14:textId="77777777" w:rsidR="00727951" w:rsidRPr="00727951" w:rsidRDefault="00727951" w:rsidP="00727951">
      <w:pPr>
        <w:rPr>
          <w:rFonts w:ascii="Times New Roman" w:hAnsi="Times New Roman" w:cs="Times New Roman"/>
          <w:sz w:val="28"/>
          <w:szCs w:val="28"/>
        </w:rPr>
      </w:pPr>
    </w:p>
    <w:p w14:paraId="47A8DB5C" w14:textId="77777777" w:rsidR="00727951" w:rsidRPr="00727951" w:rsidRDefault="00727951" w:rsidP="00727951">
      <w:pPr>
        <w:rPr>
          <w:rFonts w:ascii="Times New Roman" w:hAnsi="Times New Roman" w:cs="Times New Roman"/>
          <w:sz w:val="28"/>
          <w:szCs w:val="28"/>
        </w:rPr>
      </w:pPr>
    </w:p>
    <w:p w14:paraId="3A898264" w14:textId="77777777" w:rsidR="00727951" w:rsidRPr="00727951" w:rsidRDefault="00727951" w:rsidP="00727951">
      <w:pPr>
        <w:rPr>
          <w:rFonts w:ascii="Times New Roman" w:hAnsi="Times New Roman" w:cs="Times New Roman"/>
          <w:sz w:val="28"/>
          <w:szCs w:val="28"/>
        </w:rPr>
      </w:pPr>
    </w:p>
    <w:p w14:paraId="0EC85497" w14:textId="5B4B1474" w:rsidR="00727951" w:rsidRPr="00727951" w:rsidRDefault="00727951">
      <w:pPr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br w:type="page"/>
      </w:r>
    </w:p>
    <w:p w14:paraId="1F6731D0" w14:textId="304B55C8" w:rsidR="00727951" w:rsidRPr="00727951" w:rsidRDefault="00727951" w:rsidP="00727951">
      <w:pPr>
        <w:pStyle w:val="ListParagraph"/>
        <w:numPr>
          <w:ilvl w:val="0"/>
          <w:numId w:val="25"/>
        </w:numPr>
        <w:ind w:left="9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lastRenderedPageBreak/>
        <w:t xml:space="preserve">Write a function to reverse the single linked list. </w:t>
      </w:r>
    </w:p>
    <w:p w14:paraId="766FB266" w14:textId="77777777" w:rsidR="00727951" w:rsidRPr="00727951" w:rsidRDefault="00727951" w:rsidP="007279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 xml:space="preserve">Function name: void </w:t>
      </w:r>
      <w:proofErr w:type="gramStart"/>
      <w:r w:rsidRPr="00727951">
        <w:rPr>
          <w:rFonts w:ascii="Times New Roman" w:hAnsi="Times New Roman" w:cs="Times New Roman"/>
          <w:sz w:val="28"/>
          <w:szCs w:val="28"/>
        </w:rPr>
        <w:t>reverse(</w:t>
      </w:r>
      <w:proofErr w:type="gramEnd"/>
      <w:r w:rsidRPr="0072795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224F98C" w14:textId="77777777" w:rsidR="00727951" w:rsidRPr="00727951" w:rsidRDefault="00727951" w:rsidP="007279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 xml:space="preserve">Case-1: (List Empty) Head=Null then return LIST_EMPTY </w:t>
      </w:r>
    </w:p>
    <w:p w14:paraId="51FF34F8" w14:textId="77777777" w:rsidR="00727951" w:rsidRPr="00727951" w:rsidRDefault="00727951" w:rsidP="007279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 xml:space="preserve">Case-2: (List Non-Empty) </w:t>
      </w:r>
      <w:proofErr w:type="gramStart"/>
      <w:r w:rsidRPr="00727951">
        <w:rPr>
          <w:rFonts w:ascii="Times New Roman" w:hAnsi="Times New Roman" w:cs="Times New Roman"/>
          <w:sz w:val="28"/>
          <w:szCs w:val="28"/>
        </w:rPr>
        <w:t>Head !</w:t>
      </w:r>
      <w:proofErr w:type="gramEnd"/>
      <w:r w:rsidRPr="00727951">
        <w:rPr>
          <w:rFonts w:ascii="Times New Roman" w:hAnsi="Times New Roman" w:cs="Times New Roman"/>
          <w:sz w:val="28"/>
          <w:szCs w:val="28"/>
        </w:rPr>
        <w:t xml:space="preserve">= Null then reverse the list </w:t>
      </w:r>
    </w:p>
    <w:p w14:paraId="56E1152C" w14:textId="77777777" w:rsidR="00727951" w:rsidRPr="00727951" w:rsidRDefault="00727951" w:rsidP="007279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 xml:space="preserve">Example </w:t>
      </w:r>
    </w:p>
    <w:p w14:paraId="31911EE3" w14:textId="53A40859" w:rsidR="00727951" w:rsidRPr="00727951" w:rsidRDefault="00727951" w:rsidP="007279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 xml:space="preserve">Input: 50 -&gt; 40 -&gt; 30 -&gt; 20 -&gt; 10 </w:t>
      </w:r>
    </w:p>
    <w:p w14:paraId="6A5C9DCD" w14:textId="4F7799A5" w:rsidR="00727951" w:rsidRPr="00727951" w:rsidRDefault="00727951" w:rsidP="007279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>Output: 10 -&gt; 20 -&gt; 30 -&gt; 40 -&gt; 50</w:t>
      </w:r>
    </w:p>
    <w:p w14:paraId="63110269" w14:textId="3BAF39C0" w:rsidR="00727951" w:rsidRPr="00727951" w:rsidRDefault="00727951" w:rsidP="00727951">
      <w:pPr>
        <w:rPr>
          <w:rFonts w:ascii="Times New Roman" w:hAnsi="Times New Roman" w:cs="Times New Roman"/>
          <w:sz w:val="28"/>
          <w:szCs w:val="28"/>
        </w:rPr>
      </w:pPr>
    </w:p>
    <w:p w14:paraId="0AB1E3C1" w14:textId="4C473EB6" w:rsidR="00727951" w:rsidRPr="00727951" w:rsidRDefault="00E641E0" w:rsidP="00727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0505524" wp14:editId="315D9C9A">
            <wp:simplePos x="0" y="0"/>
            <wp:positionH relativeFrom="column">
              <wp:posOffset>215509</wp:posOffset>
            </wp:positionH>
            <wp:positionV relativeFrom="paragraph">
              <wp:posOffset>60618</wp:posOffset>
            </wp:positionV>
            <wp:extent cx="2825895" cy="2095608"/>
            <wp:effectExtent l="0" t="0" r="0" b="0"/>
            <wp:wrapTight wrapText="bothSides">
              <wp:wrapPolygon edited="0">
                <wp:start x="0" y="0"/>
                <wp:lineTo x="0" y="21404"/>
                <wp:lineTo x="21406" y="21404"/>
                <wp:lineTo x="21406" y="0"/>
                <wp:lineTo x="0" y="0"/>
              </wp:wrapPolygon>
            </wp:wrapTight>
            <wp:docPr id="512806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06558" name="Picture 51280655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E04B4" w14:textId="3A4E3E10" w:rsidR="00727951" w:rsidRPr="00727951" w:rsidRDefault="00727951" w:rsidP="00727951">
      <w:pPr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95F23E" wp14:editId="1535A947">
            <wp:simplePos x="0" y="0"/>
            <wp:positionH relativeFrom="column">
              <wp:posOffset>3619158</wp:posOffset>
            </wp:positionH>
            <wp:positionV relativeFrom="paragraph">
              <wp:posOffset>48700</wp:posOffset>
            </wp:positionV>
            <wp:extent cx="1949450" cy="552450"/>
            <wp:effectExtent l="0" t="0" r="0" b="0"/>
            <wp:wrapTight wrapText="bothSides">
              <wp:wrapPolygon edited="0">
                <wp:start x="0" y="0"/>
                <wp:lineTo x="0" y="20855"/>
                <wp:lineTo x="21319" y="20855"/>
                <wp:lineTo x="21319" y="0"/>
                <wp:lineTo x="0" y="0"/>
              </wp:wrapPolygon>
            </wp:wrapTight>
            <wp:docPr id="20092659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65970" name="Picture 200926597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EC4EB" w14:textId="58825170" w:rsidR="00727951" w:rsidRPr="00727951" w:rsidRDefault="00727951" w:rsidP="00727951">
      <w:pPr>
        <w:rPr>
          <w:rFonts w:ascii="Times New Roman" w:hAnsi="Times New Roman" w:cs="Times New Roman"/>
          <w:sz w:val="28"/>
          <w:szCs w:val="28"/>
        </w:rPr>
      </w:pPr>
    </w:p>
    <w:p w14:paraId="4837FD65" w14:textId="62FD85BE" w:rsidR="00727951" w:rsidRPr="00727951" w:rsidRDefault="00727951" w:rsidP="00727951">
      <w:pPr>
        <w:rPr>
          <w:rFonts w:ascii="Times New Roman" w:hAnsi="Times New Roman" w:cs="Times New Roman"/>
          <w:sz w:val="28"/>
          <w:szCs w:val="28"/>
        </w:rPr>
      </w:pPr>
    </w:p>
    <w:p w14:paraId="65F440C9" w14:textId="4C561F4C" w:rsidR="00727951" w:rsidRPr="00727951" w:rsidRDefault="00727951" w:rsidP="00727951">
      <w:pPr>
        <w:tabs>
          <w:tab w:val="left" w:pos="5915"/>
        </w:tabs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ab/>
      </w:r>
    </w:p>
    <w:p w14:paraId="45838AB2" w14:textId="2F573E41" w:rsidR="00727951" w:rsidRPr="00727951" w:rsidRDefault="00727951" w:rsidP="0072795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br w:type="page"/>
      </w:r>
      <w:r w:rsidRPr="00727951">
        <w:rPr>
          <w:rFonts w:ascii="Times New Roman" w:hAnsi="Times New Roman" w:cs="Times New Roman"/>
          <w:sz w:val="28"/>
          <w:szCs w:val="28"/>
        </w:rPr>
        <w:lastRenderedPageBreak/>
        <w:t xml:space="preserve">Write a function to remove the duplicates data present in the single linked list. </w:t>
      </w:r>
    </w:p>
    <w:p w14:paraId="0C0A4998" w14:textId="77777777" w:rsidR="00727951" w:rsidRPr="00727951" w:rsidRDefault="00727951" w:rsidP="007279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 xml:space="preserve">Function name: void </w:t>
      </w:r>
      <w:proofErr w:type="spellStart"/>
      <w:proofErr w:type="gramStart"/>
      <w:r w:rsidRPr="00727951">
        <w:rPr>
          <w:rFonts w:ascii="Times New Roman" w:hAnsi="Times New Roman" w:cs="Times New Roman"/>
          <w:sz w:val="28"/>
          <w:szCs w:val="28"/>
        </w:rPr>
        <w:t>removeDuplicates</w:t>
      </w:r>
      <w:proofErr w:type="spellEnd"/>
      <w:r w:rsidRPr="007279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95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27D8938" w14:textId="77777777" w:rsidR="00727951" w:rsidRPr="00727951" w:rsidRDefault="00727951" w:rsidP="007279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 xml:space="preserve">Case-1: (List Empty) Head=Null then return LIST_EMPTY </w:t>
      </w:r>
    </w:p>
    <w:p w14:paraId="40DB2431" w14:textId="77777777" w:rsidR="00727951" w:rsidRPr="00727951" w:rsidRDefault="00727951" w:rsidP="007279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 xml:space="preserve">Case-2: (List Non-Empty) </w:t>
      </w:r>
      <w:proofErr w:type="gramStart"/>
      <w:r w:rsidRPr="00727951">
        <w:rPr>
          <w:rFonts w:ascii="Times New Roman" w:hAnsi="Times New Roman" w:cs="Times New Roman"/>
          <w:sz w:val="28"/>
          <w:szCs w:val="28"/>
        </w:rPr>
        <w:t>Head !</w:t>
      </w:r>
      <w:proofErr w:type="gramEnd"/>
      <w:r w:rsidRPr="00727951">
        <w:rPr>
          <w:rFonts w:ascii="Times New Roman" w:hAnsi="Times New Roman" w:cs="Times New Roman"/>
          <w:sz w:val="28"/>
          <w:szCs w:val="28"/>
        </w:rPr>
        <w:t xml:space="preserve">= Null then remove duplicate elements </w:t>
      </w:r>
    </w:p>
    <w:p w14:paraId="66B91EB8" w14:textId="77777777" w:rsidR="00727951" w:rsidRPr="00727951" w:rsidRDefault="00727951" w:rsidP="007279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 xml:space="preserve">Example </w:t>
      </w:r>
    </w:p>
    <w:p w14:paraId="05EC6D7B" w14:textId="77777777" w:rsidR="00727951" w:rsidRPr="00727951" w:rsidRDefault="00727951" w:rsidP="007279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 xml:space="preserve">Input: 5 -&gt; 3 -&gt; 4 -&gt; 5 -&gt; 2 -&gt; 1 -&gt; 4 -&gt; 5 -&gt; 3 </w:t>
      </w:r>
    </w:p>
    <w:p w14:paraId="63824EC1" w14:textId="0CA6CE2E" w:rsidR="00727951" w:rsidRDefault="00727951" w:rsidP="007279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27951">
        <w:rPr>
          <w:rFonts w:ascii="Times New Roman" w:hAnsi="Times New Roman" w:cs="Times New Roman"/>
          <w:sz w:val="28"/>
          <w:szCs w:val="28"/>
        </w:rPr>
        <w:t>Output: 5 -&gt; 3 -&gt; 4 -&gt; 2 -&gt; 1</w:t>
      </w:r>
    </w:p>
    <w:p w14:paraId="196B065A" w14:textId="689A4F91" w:rsidR="00727951" w:rsidRPr="00727951" w:rsidRDefault="00727951" w:rsidP="0072795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1C7153E" wp14:editId="07F6CAB7">
            <wp:simplePos x="0" y="0"/>
            <wp:positionH relativeFrom="column">
              <wp:posOffset>3697068</wp:posOffset>
            </wp:positionH>
            <wp:positionV relativeFrom="paragraph">
              <wp:posOffset>1101139</wp:posOffset>
            </wp:positionV>
            <wp:extent cx="2139950" cy="609600"/>
            <wp:effectExtent l="0" t="0" r="0" b="0"/>
            <wp:wrapTight wrapText="bothSides">
              <wp:wrapPolygon edited="0">
                <wp:start x="0" y="0"/>
                <wp:lineTo x="0" y="20925"/>
                <wp:lineTo x="21344" y="20925"/>
                <wp:lineTo x="21344" y="0"/>
                <wp:lineTo x="0" y="0"/>
              </wp:wrapPolygon>
            </wp:wrapTight>
            <wp:docPr id="3372048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04866" name="Picture 3372048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B135DE0" wp14:editId="33B6408B">
            <wp:simplePos x="0" y="0"/>
            <wp:positionH relativeFrom="column">
              <wp:posOffset>-101355</wp:posOffset>
            </wp:positionH>
            <wp:positionV relativeFrom="paragraph">
              <wp:posOffset>363220</wp:posOffset>
            </wp:positionV>
            <wp:extent cx="3606985" cy="4095961"/>
            <wp:effectExtent l="0" t="0" r="0" b="0"/>
            <wp:wrapTight wrapText="bothSides">
              <wp:wrapPolygon edited="0">
                <wp:start x="0" y="0"/>
                <wp:lineTo x="0" y="21500"/>
                <wp:lineTo x="21448" y="21500"/>
                <wp:lineTo x="21448" y="0"/>
                <wp:lineTo x="0" y="0"/>
              </wp:wrapPolygon>
            </wp:wrapTight>
            <wp:docPr id="17400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436" name="Picture 174004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7951" w:rsidRPr="00727951" w:rsidSect="00727951">
      <w:headerReference w:type="default" r:id="rId19"/>
      <w:footerReference w:type="default" r:id="rId20"/>
      <w:pgSz w:w="12240" w:h="15840" w:code="1"/>
      <w:pgMar w:top="2520" w:right="1555" w:bottom="1800" w:left="1555" w:header="864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C6228" w14:textId="77777777" w:rsidR="00B40AA5" w:rsidRDefault="00B40AA5">
      <w:pPr>
        <w:spacing w:after="0" w:line="240" w:lineRule="auto"/>
      </w:pPr>
      <w:r>
        <w:separator/>
      </w:r>
    </w:p>
  </w:endnote>
  <w:endnote w:type="continuationSeparator" w:id="0">
    <w:p w14:paraId="284AB863" w14:textId="77777777" w:rsidR="00B40AA5" w:rsidRDefault="00B4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EB218" w14:textId="77777777" w:rsidR="00FC7973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2543F" w14:textId="77777777" w:rsidR="00B40AA5" w:rsidRDefault="00B40AA5">
      <w:pPr>
        <w:spacing w:after="0" w:line="240" w:lineRule="auto"/>
      </w:pPr>
      <w:r>
        <w:separator/>
      </w:r>
    </w:p>
  </w:footnote>
  <w:footnote w:type="continuationSeparator" w:id="0">
    <w:p w14:paraId="1BC43D9E" w14:textId="77777777" w:rsidR="00B40AA5" w:rsidRDefault="00B40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47C59" w14:textId="50FFCF18" w:rsidR="00FC7973" w:rsidRPr="00727951" w:rsidRDefault="00727951" w:rsidP="00727951">
    <w:pPr>
      <w:pStyle w:val="HeaderShaded"/>
      <w:jc w:val="center"/>
      <w:rPr>
        <w:b/>
        <w:bCs/>
      </w:rPr>
    </w:pPr>
    <w:r>
      <w:rPr>
        <w:b/>
        <w:bCs/>
      </w:rPr>
      <w:t>Assignment 1</w:t>
    </w:r>
    <w:r w:rsidR="00EB04CA" w:rsidRPr="00727951">
      <w:rPr>
        <w:b/>
        <w:bCs/>
      </w:rPr>
      <w:tab/>
    </w:r>
    <w:r w:rsidRPr="00727951">
      <w:rPr>
        <w:b/>
        <w:bCs/>
      </w:rPr>
      <w:fldChar w:fldCharType="begin"/>
    </w:r>
    <w:r w:rsidRPr="00727951">
      <w:rPr>
        <w:b/>
        <w:bCs/>
      </w:rPr>
      <w:instrText xml:space="preserve"> If </w:instrText>
    </w:r>
    <w:r w:rsidRPr="00727951">
      <w:rPr>
        <w:b/>
        <w:bCs/>
      </w:rPr>
      <w:fldChar w:fldCharType="begin"/>
    </w:r>
    <w:r w:rsidRPr="00727951">
      <w:rPr>
        <w:b/>
        <w:bCs/>
      </w:rPr>
      <w:instrText xml:space="preserve"> STYLEREF “Heading 1”  </w:instrText>
    </w:r>
    <w:r w:rsidRPr="00727951">
      <w:rPr>
        <w:b/>
        <w:bCs/>
      </w:rPr>
      <w:fldChar w:fldCharType="separate"/>
    </w:r>
    <w:r w:rsidR="001D3460">
      <w:rPr>
        <w:noProof/>
      </w:rPr>
      <w:instrText>Error! No text of specified style in document.</w:instrText>
    </w:r>
    <w:r w:rsidRPr="00727951">
      <w:rPr>
        <w:b/>
        <w:bCs/>
        <w:noProof/>
      </w:rPr>
      <w:fldChar w:fldCharType="end"/>
    </w:r>
    <w:r w:rsidRPr="00727951">
      <w:rPr>
        <w:b/>
        <w:bCs/>
      </w:rPr>
      <w:instrText>&lt;&gt; “Error*” “</w:instrText>
    </w:r>
    <w:r w:rsidRPr="00727951">
      <w:rPr>
        <w:b/>
        <w:bCs/>
      </w:rPr>
      <w:fldChar w:fldCharType="begin"/>
    </w:r>
    <w:r w:rsidRPr="00727951">
      <w:rPr>
        <w:b/>
        <w:bCs/>
      </w:rPr>
      <w:instrText xml:space="preserve"> STYLEREF “Heading 1”</w:instrText>
    </w:r>
    <w:r w:rsidRPr="00727951">
      <w:rPr>
        <w:b/>
        <w:bCs/>
      </w:rPr>
      <w:fldChar w:fldCharType="separate"/>
    </w:r>
    <w:r w:rsidR="00EB04CA" w:rsidRPr="00727951">
      <w:rPr>
        <w:b/>
        <w:bCs/>
        <w:noProof/>
      </w:rPr>
      <w:instrText>Contact Information</w:instrText>
    </w:r>
    <w:r w:rsidRPr="00727951">
      <w:rPr>
        <w:b/>
        <w:bCs/>
        <w:noProof/>
      </w:rPr>
      <w:fldChar w:fldCharType="end"/>
    </w:r>
    <w:r w:rsidRPr="0072795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3C478B5"/>
    <w:multiLevelType w:val="hybridMultilevel"/>
    <w:tmpl w:val="18F276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E635991"/>
    <w:multiLevelType w:val="hybridMultilevel"/>
    <w:tmpl w:val="4B682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42910266">
    <w:abstractNumId w:val="9"/>
  </w:num>
  <w:num w:numId="2" w16cid:durableId="2004356346">
    <w:abstractNumId w:val="7"/>
  </w:num>
  <w:num w:numId="3" w16cid:durableId="808671341">
    <w:abstractNumId w:val="6"/>
  </w:num>
  <w:num w:numId="4" w16cid:durableId="797065033">
    <w:abstractNumId w:val="5"/>
  </w:num>
  <w:num w:numId="5" w16cid:durableId="776145460">
    <w:abstractNumId w:val="4"/>
  </w:num>
  <w:num w:numId="6" w16cid:durableId="56056777">
    <w:abstractNumId w:val="8"/>
  </w:num>
  <w:num w:numId="7" w16cid:durableId="1001814476">
    <w:abstractNumId w:val="3"/>
  </w:num>
  <w:num w:numId="8" w16cid:durableId="526871297">
    <w:abstractNumId w:val="2"/>
  </w:num>
  <w:num w:numId="9" w16cid:durableId="310214347">
    <w:abstractNumId w:val="1"/>
  </w:num>
  <w:num w:numId="10" w16cid:durableId="1343161780">
    <w:abstractNumId w:val="0"/>
  </w:num>
  <w:num w:numId="11" w16cid:durableId="849296652">
    <w:abstractNumId w:val="14"/>
  </w:num>
  <w:num w:numId="12" w16cid:durableId="1696273674">
    <w:abstractNumId w:val="9"/>
    <w:lvlOverride w:ilvl="0">
      <w:startOverride w:val="1"/>
    </w:lvlOverride>
  </w:num>
  <w:num w:numId="13" w16cid:durableId="399521045">
    <w:abstractNumId w:val="9"/>
    <w:lvlOverride w:ilvl="0">
      <w:startOverride w:val="1"/>
    </w:lvlOverride>
  </w:num>
  <w:num w:numId="14" w16cid:durableId="563757523">
    <w:abstractNumId w:val="9"/>
    <w:lvlOverride w:ilvl="0">
      <w:startOverride w:val="1"/>
    </w:lvlOverride>
  </w:num>
  <w:num w:numId="15" w16cid:durableId="1959868697">
    <w:abstractNumId w:val="13"/>
  </w:num>
  <w:num w:numId="16" w16cid:durableId="1152064269">
    <w:abstractNumId w:val="17"/>
  </w:num>
  <w:num w:numId="17" w16cid:durableId="255329177">
    <w:abstractNumId w:val="12"/>
  </w:num>
  <w:num w:numId="18" w16cid:durableId="462389212">
    <w:abstractNumId w:val="10"/>
  </w:num>
  <w:num w:numId="19" w16cid:durableId="2137604520">
    <w:abstractNumId w:val="15"/>
  </w:num>
  <w:num w:numId="20" w16cid:durableId="1976984401">
    <w:abstractNumId w:val="9"/>
  </w:num>
  <w:num w:numId="21" w16cid:durableId="1332027344">
    <w:abstractNumId w:val="9"/>
  </w:num>
  <w:num w:numId="22" w16cid:durableId="807864499">
    <w:abstractNumId w:val="9"/>
    <w:lvlOverride w:ilvl="0">
      <w:startOverride w:val="1"/>
    </w:lvlOverride>
  </w:num>
  <w:num w:numId="23" w16cid:durableId="1082994432">
    <w:abstractNumId w:val="9"/>
    <w:lvlOverride w:ilvl="0">
      <w:startOverride w:val="1"/>
    </w:lvlOverride>
  </w:num>
  <w:num w:numId="24" w16cid:durableId="1560897520">
    <w:abstractNumId w:val="16"/>
  </w:num>
  <w:num w:numId="25" w16cid:durableId="14333527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CA"/>
    <w:rsid w:val="000209ED"/>
    <w:rsid w:val="001D3460"/>
    <w:rsid w:val="00646AF7"/>
    <w:rsid w:val="00727951"/>
    <w:rsid w:val="0080172D"/>
    <w:rsid w:val="00927DD5"/>
    <w:rsid w:val="00B40AA5"/>
    <w:rsid w:val="00DF2308"/>
    <w:rsid w:val="00E641E0"/>
    <w:rsid w:val="00EB04CA"/>
    <w:rsid w:val="00F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B46D01"/>
  <w15:docId w15:val="{98C0EE1A-5B0E-4811-838C-203B48D9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CMS : 023-23-0314</CompanyAddress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B524DA-A575-46BB-8E6F-20F5F8EC39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20</TotalTime>
  <Pages>5</Pages>
  <Words>253</Words>
  <Characters>1071</Characters>
  <Application>Microsoft Office Word</Application>
  <DocSecurity>0</DocSecurity>
  <Lines>53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ASSIGment 1</vt:lpstr>
    </vt:vector>
  </TitlesOfParts>
  <Company>AZHAR ALI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ASSIGment 1</dc:title>
  <dc:creator>HIJAZ TRADERS</dc:creator>
  <cp:keywords/>
  <cp:lastModifiedBy>HIJAZ TRADERS</cp:lastModifiedBy>
  <cp:revision>3</cp:revision>
  <cp:lastPrinted>2024-09-03T14:48:00Z</cp:lastPrinted>
  <dcterms:created xsi:type="dcterms:W3CDTF">2024-09-02T12:51:00Z</dcterms:created>
  <dcterms:modified xsi:type="dcterms:W3CDTF">2024-09-03T14:49:00Z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  <property fmtid="{D5CDD505-2E9C-101B-9397-08002B2CF9AE}" pid="3" name="GrammarlyDocumentId">
    <vt:lpwstr>47649d3eac033e9484fc3a778a3cfb75df08586a92356b9d812dce06be92dd23</vt:lpwstr>
  </property>
</Properties>
</file>