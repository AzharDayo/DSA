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pict>
          <v:shape id="_x0000_s1034" o:spid="_x0000_s1034" o:spt="75" type="#_x0000_t75" style="position:absolute;left:0pt;height:791.3pt;width:612.45pt;mso-position-horizontal:left;mso-position-horizontal-relative:page;mso-position-vertical:top;mso-position-vertical-relative:page;z-index:-251657216;mso-width-relative:page;mso-height-relative:page;" filled="f" o:preferrelative="f" stroked="f" coordsize="21600,21600">
            <v:path/>
            <v:fill on="f" focussize="0,0"/>
            <v:stroke on="f"/>
            <v:imagedata r:id="rId4" o:title="resume1"/>
            <o:lock v:ext="edit" grouping="f" rotation="f" text="f" aspectratio="f"/>
          </v:shape>
        </w:pict>
      </w:r>
      <w:r>
        <w:rPr>
          <w:u w:val="none"/>
        </w:rPr>
        <w:pict>
          <v:shape id="_x0000_s1037" o:spid="_x0000_s1037" o:spt="172" type="#_x0000_t172" style="position:absolute;left:0pt;margin-left:251.25pt;margin-top:323pt;height:68.05pt;width:146pt;rotation:524288f;z-index:251662336;mso-width-relative:page;mso-height-relative:page;" fillcolor="#000000" filled="t" stroked="t" coordsize="21600,21600" adj="12000">
            <v:path/>
            <v:fill on="t" color2="#FFFFFF" focussize="0,0"/>
            <v:stroke color="#000000"/>
            <v:imagedata o:title=""/>
            <o:lock v:ext="edit" aspectratio="f"/>
            <v:textpath on="t" fitpath="t" trim="t" xscale="f" string="ASSIGNMENT 2" style="font-family:Times New Roman;font-size:36pt;v-text-align:center;"/>
          </v:shape>
        </w:pict>
      </w:r>
    </w:p>
    <w:p>
      <w:pPr>
        <w:numPr>
          <w:ilvl w:val="0"/>
          <w:numId w:val="1"/>
        </w:numPr>
        <w:ind w:left="420" w:leftChars="0" w:hanging="420" w:firstLineChars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5619750</wp:posOffset>
                </wp:positionV>
                <wp:extent cx="2541905" cy="730885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40000">
                          <a:off x="0" y="0"/>
                          <a:ext cx="254190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CMS: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[</w:t>
                            </w:r>
                            <w:r>
                              <w:rPr>
                                <w:rFonts w:hint="default"/>
                                <w:u w:val="single"/>
                                <w:lang w:val="en-US" w:eastAsia="zh-CN"/>
                              </w:rPr>
                              <w:t>023-23-0314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95pt;margin-top:442.5pt;height:57.55pt;width:200.15pt;rotation:23199744f;z-index:251663360;mso-width-relative:page;mso-height-relative:page;" fillcolor="#FFFFFF" filled="f" stroked="f" coordsize="21600,21600" o:gfxdata="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">
                <v:path/>
                <v:fill on="f" color2="#FFFFFF" o:opacity2="65536f" focussize="0,0"/>
                <v:stroke on="f"/>
                <v:imagedata o:title=""/>
                <o:lock v:ext="edit" grouping="f" rotation="f" text="f" aspectratio="f"/>
                <v:textbox>
                  <w:txbxContent>
                    <w:p>
                      <w:pPr>
                        <w:pStyle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CMS: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[</w:t>
                      </w:r>
                      <w:r>
                        <w:rPr>
                          <w:rFonts w:hint="default"/>
                          <w:u w:val="single"/>
                          <w:lang w:val="en-US" w:eastAsia="zh-CN"/>
                        </w:rPr>
                        <w:t>023-23-0314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pict>
          <v:rect id="_x0000_s1035" o:spid="_x0000_s1035" o:spt="1" style="position:absolute;left:0pt;margin-left:244.8pt;margin-top:417.4pt;height:57.55pt;width:200.15pt;rotation:23199744f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2"/>
                    <w:rPr>
                      <w:rFonts w:hint="eastAsia"/>
                      <w:lang w:val="en-US" w:eastAsia="zh-CN"/>
                    </w:rPr>
                  </w:pPr>
                  <w:bookmarkStart w:id="0" w:name="_Phone#2619093342"/>
                  <w:r>
                    <w:rPr>
                      <w:rFonts w:hint="default"/>
                      <w:lang w:val="en-US" w:eastAsia="zh-CN"/>
                    </w:rPr>
                    <w:t>SEC :</w:t>
                  </w:r>
                  <w:r>
                    <w:rPr>
                      <w:rFonts w:hint="eastAsia"/>
                      <w:u w:val="single"/>
                      <w:lang w:val="en-US" w:eastAsia="zh-CN"/>
                    </w:rPr>
                    <w:t>[</w:t>
                  </w:r>
                  <w:r>
                    <w:rPr>
                      <w:rFonts w:hint="default"/>
                      <w:u w:val="single"/>
                      <w:lang w:val="en-US" w:eastAsia="zh-CN"/>
                    </w:rPr>
                    <w:t>A</w:t>
                  </w:r>
                  <w:r>
                    <w:rPr>
                      <w:rFonts w:hint="eastAsia"/>
                      <w:u w:val="single"/>
                      <w:lang w:val="en-US" w:eastAsia="zh-CN"/>
                    </w:rPr>
                    <w:t>]</w:t>
                  </w:r>
                  <w:bookmarkEnd w:id="0"/>
                </w:p>
              </w:txbxContent>
            </v:textbox>
          </v:rect>
        </w:pict>
      </w:r>
      <w:r>
        <w:pict>
          <v:rect id="_x0000_s1036" o:spid="_x0000_s1036" o:spt="1" style="position:absolute;left:0pt;margin-left:243.55pt;margin-top:393pt;height:57.55pt;width:196.75pt;rotation:-393216f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rPr>
                      <w:rFonts w:hint="eastAsia"/>
                      <w:lang w:val="en-US" w:eastAsia="zh-CN"/>
                    </w:rPr>
                  </w:pPr>
                  <w:bookmarkStart w:id="1" w:name="_Author#2623739287"/>
                  <w:r>
                    <w:rPr>
                      <w:rFonts w:hint="default"/>
                      <w:lang w:val="en-US" w:eastAsia="zh-CN"/>
                    </w:rPr>
                    <w:t>Name:</w:t>
                  </w:r>
                  <w:r>
                    <w:rPr>
                      <w:rFonts w:hint="eastAsia"/>
                      <w:u w:val="single" w:color="auto"/>
                      <w:lang w:val="en-US" w:eastAsia="zh-CN"/>
                    </w:rPr>
                    <w:t>[</w:t>
                  </w:r>
                  <w:r>
                    <w:rPr>
                      <w:rFonts w:hint="default"/>
                      <w:u w:val="single" w:color="auto"/>
                      <w:lang w:val="en-US" w:eastAsia="zh-CN"/>
                    </w:rPr>
                    <w:t>AZHAR ALi</w:t>
                  </w:r>
                  <w:r>
                    <w:rPr>
                      <w:rFonts w:hint="eastAsia"/>
                      <w:u w:val="single" w:color="auto"/>
                      <w:lang w:val="en-US" w:eastAsia="zh-CN"/>
                    </w:rPr>
                    <w:t>]</w:t>
                  </w:r>
                  <w:bookmarkEnd w:id="1"/>
                </w:p>
              </w:txbxContent>
            </v:textbox>
          </v:rect>
        </w:pi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Task: Your task is to understand the working and structure of a generic linked list and then Implement it. Submit the JAVA code.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8033385</wp:posOffset>
                </wp:positionV>
                <wp:extent cx="1218565" cy="211455"/>
                <wp:effectExtent l="3175" t="58420" r="16510" b="349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565" cy="211455"/>
                        </a:xfrm>
                        <a:prstGeom prst="straightConnector1">
                          <a:avLst/>
                        </a:prstGeom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  <a:tailEnd type="arrow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.55pt;margin-top:632.55pt;height:16.65pt;width:95.95pt;z-index:251679744;mso-width-relative:page;mso-height-relative:page;" filled="f" stroked="t" coordsize="21600,21600" o:gfxdata="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D6a8SNKAIAAF4EAAAOAAAAAAAAAAEA&#10;IAAAAEABAABkcnMvZTJvRG9jLnhtbFBLAQIUABQAAAAIAIdO4kAQvzrt2wAAAAwBAAAPAAAAAAAA&#10;AAEAIAAAADgAAABkcnMvZG93bnJldi54bWxQSwECFAAKAAAAAACHTuJAAAAAAAAAAAAAAAAABAAA&#10;AAAAAAAAABAAAAAWAAAAZHJzL1BLBQYAAAAABgAGAFkBAADaBQAAAAA=&#10;">
                <v:fill on="f" focussize="0,0"/>
                <v:stroke weight="3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6236970</wp:posOffset>
                </wp:positionV>
                <wp:extent cx="897890" cy="43180"/>
                <wp:effectExtent l="635" t="78105" r="158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890" cy="43180"/>
                        </a:xfrm>
                        <a:prstGeom prst="straightConnector1">
                          <a:avLst/>
                        </a:prstGeom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  <a:tailEnd type="arrow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.85pt;margin-top:491.1pt;height:3.4pt;width:70.7pt;z-index:251677696;mso-width-relative:page;mso-height-relative:page;" filled="f" stroked="t" coordsize="21600,21600" o:gfxdata="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AEFnuCQCAABcBAAADgAAAAAAAAABACAAAAA/&#10;AQAAZHJzL2Uyb0RvYy54bWxQSwECFAAUAAAACACHTuJAhK1bitoAAAALAQAADwAAAAAAAAABACAA&#10;AAA4AAAAZHJzL2Rvd25yZXYueG1sUEsBAhQACgAAAAAAh07iQAAAAAAAAAAAAAAAAAQAAAAAAAAA&#10;AAAQAAAAFgAAAGRycy9QSwUGAAAAAAYABgBZAQAA1QUAAAAA&#10;">
                <v:fill on="f" focussize="0,0"/>
                <v:stroke weight="3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7597775</wp:posOffset>
                </wp:positionV>
                <wp:extent cx="795655" cy="23495"/>
                <wp:effectExtent l="635" t="66675" r="3810" b="812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55" cy="23495"/>
                        </a:xfrm>
                        <a:prstGeom prst="straightConnector1">
                          <a:avLst/>
                        </a:prstGeom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  <a:tailEnd type="arrow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3.45pt;margin-top:598.25pt;height:1.85pt;width:62.65pt;z-index:251678720;mso-width-relative:page;mso-height-relative:page;" filled="f" stroked="t" coordsize="21600,21600" o:gfxdata="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">
                <v:fill on="f" focussize="0,0"/>
                <v:stroke weight="3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859790</wp:posOffset>
                </wp:positionH>
                <wp:positionV relativeFrom="paragraph">
                  <wp:posOffset>5546725</wp:posOffset>
                </wp:positionV>
                <wp:extent cx="868680" cy="92075"/>
                <wp:effectExtent l="1905" t="69215" r="5715" b="292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92075"/>
                        </a:xfrm>
                        <a:prstGeom prst="straightConnector1">
                          <a:avLst/>
                        </a:prstGeom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  <a:tailEnd type="arrow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7.7pt;margin-top:436.75pt;height:7.25pt;width:68.4pt;z-index:251676672;mso-width-relative:page;mso-height-relative:page;" filled="f" stroked="t" coordsize="21600,21600" o:gfxdata="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H7VB78lAgAAXAQAAA4AAAAAAAAAAQAgAAAA&#10;PwEAAGRycy9lMm9Eb2MueG1sUEsBAhQAFAAAAAgAh07iQN0IehnaAAAACwEAAA8AAAAAAAAAAQAg&#10;AAAAOAAAAGRycy9kb3ducmV2LnhtbFBLAQIUAAoAAAAAAIdO4kAAAAAAAAAAAAAAAAAEAAAAAAAA&#10;AAAAEAAAABYAAABkcnMvUEsFBgAAAAAGAAYAWQEAANYFAAAAAA==&#10;">
                <v:fill on="f" focussize="0,0"/>
                <v:stroke weight="3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5420995</wp:posOffset>
                </wp:positionV>
                <wp:extent cx="1266190" cy="402590"/>
                <wp:effectExtent l="19050" t="19050" r="29210" b="355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REMOVE FROM FRONT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9pt;margin-top:426.85pt;height:31.7pt;width:99.7pt;z-index:251670528;mso-width-relative:page;mso-height-relative:page;" fillcolor="#FFFFFF [3201]" filled="t" stroked="t" coordsize="21600,21600" o:gfxdata="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">
                <v:fill on="t" focussize="0,0"/>
                <v:stroke weight="3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REMOVE FROM FRONT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4862195</wp:posOffset>
                </wp:positionV>
                <wp:extent cx="895350" cy="16510"/>
                <wp:effectExtent l="635" t="83185" r="18415" b="717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 flipV="1">
                          <a:off x="0" y="0"/>
                          <a:ext cx="895350" cy="16510"/>
                        </a:xfrm>
                        <a:prstGeom prst="straightConnector1">
                          <a:avLst/>
                        </a:prstGeom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  <a:tailEnd type="arrow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7.05pt;margin-top:382.85pt;height:1.3pt;width:70.5pt;z-index:251675648;mso-width-relative:page;mso-height-relative:page;" filled="f" stroked="t" coordsize="21600,21600" o:gfxdata="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nbgL4DYCAACD&#10;BAAADgAAAAAAAAABACAAAAA/AQAAZHJzL2Uyb0RvYy54bWxQSwECFAAUAAAACACHTuJAVT2g+NoA&#10;AAALAQAADwAAAAAAAAABACAAAAA4AAAAZHJzL2Rvd25yZXYueG1sUEsBAhQACgAAAAAAh07iQAAA&#10;AAAAAAAAAAAAAAQAAAAAAAAAAAAQAAAAFgAAAGRycy9QSwUGAAAAAAYABgBZAQAA5wUAAAAA&#10;">
                <v:fill on="f" focussize="0,0"/>
                <v:stroke weight="3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4615180</wp:posOffset>
                </wp:positionV>
                <wp:extent cx="1343025" cy="527050"/>
                <wp:effectExtent l="19050" t="19050" r="2857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059" w:hAnsi="C059" w:cs="C059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C059" w:hAnsi="C059" w:cs="C059"/>
                                <w:b/>
                                <w:bCs/>
                                <w:lang w:val="en-US"/>
                              </w:rPr>
                              <w:t>ADD TO FRONT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7pt;margin-top:363.4pt;height:41.5pt;width:105.75pt;z-index:251669504;mso-width-relative:page;mso-height-relative:page;" fillcolor="#FFFFFF [3201]" filled="t" stroked="t" coordsize="21600,21600" o:gfxdata="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PlbhxVz&#10;AgAAEwUAAA4AAAAAAAAAAQAgAAAAPwEAAGRycy9lMm9Eb2MueG1sUEsBAhQAFAAAAAgAh07iQMrk&#10;yOraAAAACwEAAA8AAAAAAAAAAQAgAAAAOAAAAGRycy9kb3ducmV2LnhtbFBLAQIUAAoAAAAAAIdO&#10;4kAAAAAAAAAAAAAAAAAEAAAAAAAAAAAAEAAAABYAAABkcnMvUEsFBgAAAAAGAAYAWQEAACQGAAAA&#10;AA==&#10;">
                <v:fill on="t" focussize="0,0"/>
                <v:stroke weight="3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059" w:hAnsi="C059" w:cs="C059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C059" w:hAnsi="C059" w:cs="C059"/>
                          <w:b/>
                          <w:bCs/>
                          <w:lang w:val="en-US"/>
                        </w:rPr>
                        <w:t>ADD TO FRONT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1129030</wp:posOffset>
            </wp:positionH>
            <wp:positionV relativeFrom="paragraph">
              <wp:posOffset>2477135</wp:posOffset>
            </wp:positionV>
            <wp:extent cx="4582160" cy="6479540"/>
            <wp:effectExtent l="0" t="0" r="8890" b="16510"/>
            <wp:wrapNone/>
            <wp:docPr id="4" name="Picture 4" descr="Genric_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enric_LinkedList"/>
                    <pic:cNvPicPr>
                      <a:picLocks noChangeAspect="1"/>
                    </pic:cNvPicPr>
                  </pic:nvPicPr>
                  <pic:blipFill>
                    <a:blip r:embed="rId5"/>
                    <a:srcRect t="13295" b="2397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3420745</wp:posOffset>
                </wp:positionV>
                <wp:extent cx="877570" cy="12700"/>
                <wp:effectExtent l="0" t="74930" r="17780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3580" y="4775835"/>
                          <a:ext cx="877570" cy="12700"/>
                        </a:xfrm>
                        <a:prstGeom prst="straightConnector1">
                          <a:avLst/>
                        </a:prstGeom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  <a:tailEnd type="arrow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269.35pt;height:1pt;width:69.1pt;z-index:251674624;mso-width-relative:page;mso-height-relative:page;" filled="f" stroked="t" coordsize="21600,21600" o:gfxdata="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6GGyGSsCAABeBAAADgAAAAAAAAAB&#10;ACAAAAA+AQAAZHJzL2Uyb0RvYy54bWxQSwECFAAUAAAACACHTuJAk+Le4NkAAAALAQAADwAAAAAA&#10;AAABACAAAAA4AAAAZHJzL2Rvd25yZXYueG1sUEsBAhQACgAAAAAAh07iQAAAAAAAAAAAAAAAAAQA&#10;AAAAAAAAAAAQAAAAFgAAAGRycy9QSwUGAAAAAAYABgBZAQAA2wUAAAAA&#10;">
                <v:fill on="f" focussize="0,0"/>
                <v:stroke weight="3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2011045</wp:posOffset>
                </wp:positionV>
                <wp:extent cx="1937385" cy="445770"/>
                <wp:effectExtent l="19050" t="19050" r="24765" b="304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44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4"/>
                                <w:szCs w:val="40"/>
                                <w:lang w:val="en-US"/>
                              </w:rPr>
                              <w:t>Genric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05pt;margin-top:158.35pt;height:35.1pt;width:152.55pt;z-index:251665408;mso-width-relative:page;mso-height-relative:page;" fillcolor="#FFFFFF [3201]" filled="t" stroked="t" coordsize="21600,21600" o:gfxdata="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hF2wm3IC&#10;AAARBQAADgAAAAAAAAABACAAAAA/AQAAZHJzL2Uyb0RvYy54bWxQSwECFAAUAAAACACHTuJAZpT4&#10;0doAAAAMAQAADwAAAAAAAAABACAAAAA4AAAAZHJzL2Rvd25yZXYueG1sUEsBAhQACgAAAAAAh07i&#10;QAAAAAAAAAAAAAAAAAQAAAAAAAAAAAAQAAAAFgAAAGRycy9QSwUGAAAAAAYABgBZAQAAIwYAAAAA&#10;">
                <v:fill on="t" focussize="0,0"/>
                <v:stroke weight="3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44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4"/>
                          <w:szCs w:val="40"/>
                          <w:lang w:val="en-US"/>
                        </w:rPr>
                        <w:t>Genric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8034020</wp:posOffset>
                </wp:positionV>
                <wp:extent cx="1022985" cy="402590"/>
                <wp:effectExtent l="19050" t="19050" r="24765" b="355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PRINTLIST ()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pt;margin-top:632.6pt;height:31.7pt;width:80.55pt;z-index:251671552;mso-width-relative:page;mso-height-relative:page;" fillcolor="#FFFFFF [3201]" filled="t" stroked="t" coordsize="21600,21600" o:gfxdata="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ApgwIIcwIA&#10;ABMFAAAOAAAAAAAAAAEAIAAAAD0BAABkcnMvZTJvRG9jLnhtbFBLAQIUABQAAAAIAIdO4kCZYB2b&#10;2AAAAAwBAAAPAAAAAAAAAAEAIAAAADgAAABkcnMvZG93bnJldi54bWxQSwECFAAKAAAAAACHTuJA&#10;AAAAAAAAAAAAAAAABAAAAAAAAAAAABAAAAAWAAAAZHJzL1BLBQYAAAAABgAGAFkBAAAiBgAAAAA=&#10;">
                <v:fill on="t" focussize="0,0"/>
                <v:stroke weight="3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PRINTLIST ()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7448550</wp:posOffset>
                </wp:positionV>
                <wp:extent cx="1542415" cy="289560"/>
                <wp:effectExtent l="19050" t="19050" r="19685" b="342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ISEMPTY()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55pt;margin-top:586.5pt;height:22.8pt;width:121.45pt;z-index:251667456;mso-width-relative:page;mso-height-relative:page;" fillcolor="#FFFFFF [3201]" filled="t" stroked="t" coordsize="21600,21600" o:gfxdata="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E7tZXJz&#10;AgAAEwUAAA4AAAAAAAAAAQAgAAAAPwEAAGRycy9lMm9Eb2MueG1sUEsBAhQAFAAAAAgAh07iQB0y&#10;jV/aAAAADQEAAA8AAAAAAAAAAQAgAAAAOAAAAGRycy9kb3ducmV2LnhtbFBLAQIUAAoAAAAAAIdO&#10;4kAAAAAAAAAAAAAAAAAEAAAAAAAAAAAAEAAAABYAAABkcnMvUEsFBgAAAAAGAAYAWQEAACQGAAAA&#10;AA==&#10;">
                <v:fill on="t" focussize="0,0"/>
                <v:stroke weight="3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ISEMPTY()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6102350</wp:posOffset>
                </wp:positionV>
                <wp:extent cx="1223010" cy="402590"/>
                <wp:effectExtent l="19050" t="19050" r="34290" b="355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REMOVE FROM BACK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1pt;margin-top:480.5pt;height:31.7pt;width:96.3pt;z-index:251668480;mso-width-relative:page;mso-height-relative:page;" fillcolor="#FFFFFF [3201]" filled="t" stroked="t" coordsize="21600,21600" o:gfxdata="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NWLR5NxAgAA&#10;EwUAAA4AAAAAAAAAAQAgAAAAPgEAAGRycy9lMm9Eb2MueG1sUEsBAhQAFAAAAAgAh07iQMBD7CLZ&#10;AAAADAEAAA8AAAAAAAAAAQAgAAAAOAAAAGRycy9kb3ducmV2LnhtbFBLAQIUAAoAAAAAAIdO4kAA&#10;AAAAAAAAAAAAAAAEAAAAAAAAAAAAEAAAABYAAABkcnMvUEsFBgAAAAAGAAYAWQEAACEGAAAAAA==&#10;">
                <v:fill on="t" focussize="0,0"/>
                <v:stroke weight="3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REMOVE FROM BACK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3166110</wp:posOffset>
                </wp:positionV>
                <wp:extent cx="1273810" cy="527050"/>
                <wp:effectExtent l="19050" t="19050" r="2159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059" w:hAnsi="C059" w:cs="C059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C059" w:hAnsi="C059" w:cs="C059"/>
                                <w:b/>
                                <w:bCs/>
                                <w:lang w:val="en-US"/>
                              </w:rPr>
                              <w:t>ADD TO BACK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9pt;margin-top:249.3pt;height:41.5pt;width:100.3pt;z-index:251666432;mso-width-relative:page;mso-height-relative:page;" fillcolor="#FFFFFF [3201]" filled="t" stroked="t" coordsize="21600,21600" o:gfxdata="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">
                <v:fill on="t" focussize="0,0"/>
                <v:stroke weight="3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059" w:hAnsi="C059" w:cs="C059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C059" w:hAnsi="C059" w:cs="C059"/>
                          <w:b/>
                          <w:bCs/>
                          <w:lang w:val="en-US"/>
                        </w:rPr>
                        <w:t>ADD TO BACK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1301750</wp:posOffset>
            </wp:positionH>
            <wp:positionV relativeFrom="paragraph">
              <wp:posOffset>463550</wp:posOffset>
            </wp:positionV>
            <wp:extent cx="4144010" cy="1684020"/>
            <wp:effectExtent l="0" t="0" r="8890" b="11430"/>
            <wp:wrapNone/>
            <wp:docPr id="5" name="Picture 5" descr="Genric_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enric_LinkedList"/>
                    <pic:cNvPicPr>
                      <a:picLocks noChangeAspect="1"/>
                    </pic:cNvPicPr>
                  </pic:nvPicPr>
                  <pic:blipFill>
                    <a:blip r:embed="rId5"/>
                    <a:srcRect l="530" t="-72" r="384" b="87350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91440</wp:posOffset>
                </wp:positionV>
                <wp:extent cx="1085215" cy="283210"/>
                <wp:effectExtent l="19050" t="19050" r="1968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3545" y="1475105"/>
                          <a:ext cx="108521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NODE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1pt;margin-top:7.2pt;height:22.3pt;width:85.45pt;z-index:251664384;mso-width-relative:page;mso-height-relative:page;" fillcolor="#FFFFFF [3201]" filled="t" stroked="t" coordsize="21600,21600" o:gfxdata="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">
                <v:fill on="t" focussize="0,0"/>
                <v:stroke weight="3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NODE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4573905</wp:posOffset>
            </wp:positionV>
            <wp:extent cx="3472815" cy="1603375"/>
            <wp:effectExtent l="0" t="0" r="13335" b="15875"/>
            <wp:wrapNone/>
            <wp:docPr id="2" name="Picture 2" descr="Genric_LinkedList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nric_LinkedList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GoBack"/>
      <w:bookmarkEnd w:id="2"/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3851910</wp:posOffset>
                </wp:positionV>
                <wp:extent cx="1180465" cy="422275"/>
                <wp:effectExtent l="19050" t="19050" r="19685" b="349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46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 xml:space="preserve">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45pt;margin-top:303.3pt;height:33.25pt;width:92.95pt;z-index:251673600;mso-width-relative:page;mso-height-relative:page;" fillcolor="#FFFFFF [3201]" filled="t" stroked="t" coordsize="21600,21600" o:gfxdata="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">
                <v:fill on="t" focussize="0,0"/>
                <v:stroke weight="3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2"/>
                          <w:lang w:val="en-US"/>
                        </w:rPr>
                        <w:t xml:space="preserve">OUTPUT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650875</wp:posOffset>
            </wp:positionV>
            <wp:extent cx="5734685" cy="2927350"/>
            <wp:effectExtent l="0" t="0" r="0" b="6350"/>
            <wp:wrapNone/>
            <wp:docPr id="3" name="Picture 3" descr="Genric_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enric_LinkedList"/>
                    <pic:cNvPicPr>
                      <a:picLocks noChangeAspect="1"/>
                    </pic:cNvPicPr>
                  </pic:nvPicPr>
                  <pic:blipFill>
                    <a:blip r:embed="rId5"/>
                    <a:srcRect l="2522" t="75589" r="-2522" b="-48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114935</wp:posOffset>
                </wp:positionV>
                <wp:extent cx="1938020" cy="422275"/>
                <wp:effectExtent l="19050" t="19050" r="24130" b="349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 xml:space="preserve">MAIN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65pt;margin-top:9.05pt;height:33.25pt;width:152.6pt;z-index:251672576;mso-width-relative:page;mso-height-relative:page;" fillcolor="#FFFFFF [3201]" filled="t" stroked="t" coordsize="21600,21600" o:gfxdata="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">
                <v:fill on="t" focussize="0,0"/>
                <v:stroke weight="3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2"/>
                          <w:lang w:val="en-US"/>
                        </w:rPr>
                        <w:t xml:space="preserve">MAIN METHOD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A49B7"/>
    <w:multiLevelType w:val="singleLevel"/>
    <w:tmpl w:val="FBAA49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BF3E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paragraph" w:styleId="2">
    <w:name w:val="heading 3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zharali/Semester%203/DSA%20LAB/Assignments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Design"/>
      <sectRole val="1"/>
    </customSectPr>
    <customSectPr/>
  </customSectProps>
  <customShpExts>
    <customShpInfo spid="_x0000_s1034"/>
    <customShpInfo spid="_x0000_s1037"/>
    <customShpInfo spid="_x0000_s1026" textRotate="1"/>
    <customShpInfo spid="_x0000_s1035" textRotate="1"/>
    <customShpInfo spid="_x0000_s103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</Words>
  <Characters>106</Characters>
  <Lines>0</Lines>
  <Paragraphs>0</Paragraphs>
  <TotalTime>11</TotalTime>
  <ScaleCrop>false</ScaleCrop>
  <LinksUpToDate>false</LinksUpToDate>
  <CharactersWithSpaces>128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2024-09-16T19:26:00Z</dcterms:created>
  <dc:creator>azharali</dc:creator>
  <cp:lastModifiedBy>azharali</cp:lastModifiedBy>
  <dcterms:modified xsi:type="dcterms:W3CDTF">2024-09-16T19:54:38Z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