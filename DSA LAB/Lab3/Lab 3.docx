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noProof/>
          <w:sz w:val="4"/>
          <w:szCs w:val="4"/>
        </w:rPr>
        <w:id w:val="-1724750495"/>
        <w:docPartObj>
          <w:docPartGallery w:val="Cover Pages"/>
          <w:docPartUnique/>
        </w:docPartObj>
      </w:sdtPr>
      <w:sdtContent>
        <w:p w14:paraId="77D8C1D3" w14:textId="173C2CE2" w:rsidR="008A71F6" w:rsidRPr="00DC6B7B" w:rsidRDefault="00280C91">
          <w:pPr>
            <w:rPr>
              <w:noProof/>
              <w:sz w:val="4"/>
              <w:szCs w:val="4"/>
            </w:rPr>
          </w:pPr>
          <w:r w:rsidRPr="00DC6B7B">
            <w:rPr>
              <w:rFonts w:asciiTheme="majorHAnsi" w:eastAsiaTheme="majorEastAsia" w:hAnsiTheme="majorHAnsi" w:cstheme="majorBidi"/>
              <w:noProof/>
              <w:sz w:val="60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 wp14:anchorId="1E85CBE4" wp14:editId="1C5CB890">
                    <wp:simplePos x="0" y="0"/>
                    <wp:positionH relativeFrom="page">
                      <wp:posOffset>659130</wp:posOffset>
                    </wp:positionH>
                    <wp:positionV relativeFrom="page">
                      <wp:posOffset>1607185</wp:posOffset>
                    </wp:positionV>
                    <wp:extent cx="6248400" cy="1930400"/>
                    <wp:effectExtent l="0" t="0" r="0" b="12700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93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  <w:sz w:val="78"/>
                                    <w:szCs w:val="78"/>
                                  </w:rPr>
                                  <w:alias w:val="Company"/>
                                  <w:tag w:val=""/>
                                  <w:id w:val="-1516756383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203DB095" w14:textId="04C766B2" w:rsidR="008A71F6" w:rsidRPr="00280C91" w:rsidRDefault="00280C91">
                                    <w:pPr>
                                      <w:pStyle w:val="NoSpacing"/>
                                      <w:rPr>
                                        <w:kern w:val="20"/>
                                        <w:sz w:val="78"/>
                                        <w:szCs w:val="78"/>
                                      </w:rPr>
                                    </w:pPr>
                                    <w:r w:rsidRPr="00280C91">
                                      <w:rPr>
                                        <w:kern w:val="20"/>
                                        <w:sz w:val="78"/>
                                        <w:szCs w:val="78"/>
                                      </w:rPr>
                                      <w:t>AZHAR ALI</w:t>
                                    </w:r>
                                  </w:p>
                                </w:sdtContent>
                              </w:sdt>
                              <w:p w14:paraId="79AC0A7C" w14:textId="43A9082E" w:rsidR="008A71F6" w:rsidRPr="00280C91" w:rsidRDefault="00000000">
                                <w:pPr>
                                  <w:pStyle w:val="NoSpacing"/>
                                  <w:rPr>
                                    <w:sz w:val="78"/>
                                    <w:szCs w:val="78"/>
                                  </w:rPr>
                                </w:pPr>
                                <w:sdt>
                                  <w:sdtPr>
                                    <w:rPr>
                                      <w:sz w:val="78"/>
                                      <w:szCs w:val="78"/>
                                    </w:rPr>
                                    <w:alias w:val="Street Address"/>
                                    <w:tag w:val="Street Address"/>
                                    <w:id w:val="98582436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 w:rsidR="00280C91" w:rsidRPr="00280C91">
                                      <w:rPr>
                                        <w:sz w:val="78"/>
                                        <w:szCs w:val="78"/>
                                      </w:rPr>
                                      <w:t>023-23-0314</w:t>
                                    </w:r>
                                  </w:sdtContent>
                                </w:sdt>
                              </w:p>
                              <w:p w14:paraId="581B2664" w14:textId="7EB97F7B" w:rsidR="008A71F6" w:rsidRPr="00280C91" w:rsidRDefault="00280C91">
                                <w:pPr>
                                  <w:pStyle w:val="NoSpacing"/>
                                  <w:rPr>
                                    <w:sz w:val="78"/>
                                    <w:szCs w:val="78"/>
                                  </w:rPr>
                                </w:pPr>
                                <w:r w:rsidRPr="00280C91">
                                  <w:rPr>
                                    <w:rStyle w:val="Strong"/>
                                    <w:sz w:val="78"/>
                                    <w:szCs w:val="78"/>
                                  </w:rPr>
                                  <w:t>Sec A</w:t>
                                </w:r>
                              </w:p>
                              <w:p w14:paraId="27DFDC78" w14:textId="56D44522" w:rsidR="008A71F6" w:rsidRPr="00280C91" w:rsidRDefault="008A71F6" w:rsidP="00280C91">
                                <w:pPr>
                                  <w:pStyle w:val="NoSpacing"/>
                                  <w:rPr>
                                    <w:sz w:val="78"/>
                                    <w:szCs w:val="78"/>
                                  </w:rPr>
                                </w:pPr>
                              </w:p>
                              <w:p w14:paraId="5219A602" w14:textId="77777777" w:rsidR="008A71F6" w:rsidRPr="00280C91" w:rsidRDefault="008A71F6">
                                <w:pPr>
                                  <w:rPr>
                                    <w:sz w:val="78"/>
                                    <w:szCs w:val="7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85CB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alt="Company contact information" style="position:absolute;margin-left:51.9pt;margin-top:126.55pt;width:492pt;height:152pt;z-index:251660288;visibility:visible;mso-wrap-style:square;mso-width-percent:80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" o:allowincell="f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kern w:val="20"/>
                              <w:sz w:val="78"/>
                              <w:szCs w:val="78"/>
                            </w:rPr>
                            <w:alias w:val="Company"/>
                            <w:tag w:val=""/>
                            <w:id w:val="-1516756383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203DB095" w14:textId="04C766B2" w:rsidR="008A71F6" w:rsidRPr="00280C91" w:rsidRDefault="00280C91">
                              <w:pPr>
                                <w:pStyle w:val="NoSpacing"/>
                                <w:rPr>
                                  <w:kern w:val="20"/>
                                  <w:sz w:val="78"/>
                                  <w:szCs w:val="78"/>
                                </w:rPr>
                              </w:pPr>
                              <w:r w:rsidRPr="00280C91">
                                <w:rPr>
                                  <w:kern w:val="20"/>
                                  <w:sz w:val="78"/>
                                  <w:szCs w:val="78"/>
                                </w:rPr>
                                <w:t>AZHAR ALI</w:t>
                              </w:r>
                            </w:p>
                          </w:sdtContent>
                        </w:sdt>
                        <w:p w14:paraId="79AC0A7C" w14:textId="43A9082E" w:rsidR="008A71F6" w:rsidRPr="00280C91" w:rsidRDefault="00000000">
                          <w:pPr>
                            <w:pStyle w:val="NoSpacing"/>
                            <w:rPr>
                              <w:sz w:val="78"/>
                              <w:szCs w:val="78"/>
                            </w:rPr>
                          </w:pPr>
                          <w:sdt>
                            <w:sdtPr>
                              <w:rPr>
                                <w:sz w:val="78"/>
                                <w:szCs w:val="78"/>
                              </w:rPr>
                              <w:alias w:val="Street Address"/>
                              <w:tag w:val="Street Address"/>
                              <w:id w:val="98582436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="00280C91" w:rsidRPr="00280C91">
                                <w:rPr>
                                  <w:sz w:val="78"/>
                                  <w:szCs w:val="78"/>
                                </w:rPr>
                                <w:t>023-23-0314</w:t>
                              </w:r>
                            </w:sdtContent>
                          </w:sdt>
                        </w:p>
                        <w:p w14:paraId="581B2664" w14:textId="7EB97F7B" w:rsidR="008A71F6" w:rsidRPr="00280C91" w:rsidRDefault="00280C91">
                          <w:pPr>
                            <w:pStyle w:val="NoSpacing"/>
                            <w:rPr>
                              <w:sz w:val="78"/>
                              <w:szCs w:val="78"/>
                            </w:rPr>
                          </w:pPr>
                          <w:r w:rsidRPr="00280C91">
                            <w:rPr>
                              <w:rStyle w:val="Strong"/>
                              <w:sz w:val="78"/>
                              <w:szCs w:val="78"/>
                            </w:rPr>
                            <w:t>Sec A</w:t>
                          </w:r>
                        </w:p>
                        <w:p w14:paraId="27DFDC78" w14:textId="56D44522" w:rsidR="008A71F6" w:rsidRPr="00280C91" w:rsidRDefault="008A71F6" w:rsidP="00280C91">
                          <w:pPr>
                            <w:pStyle w:val="NoSpacing"/>
                            <w:rPr>
                              <w:sz w:val="78"/>
                              <w:szCs w:val="78"/>
                            </w:rPr>
                          </w:pPr>
                        </w:p>
                        <w:p w14:paraId="5219A602" w14:textId="77777777" w:rsidR="008A71F6" w:rsidRPr="00280C91" w:rsidRDefault="008A71F6">
                          <w:pPr>
                            <w:rPr>
                              <w:sz w:val="78"/>
                              <w:szCs w:val="78"/>
                            </w:rPr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000000" w:rsidRPr="00DC6B7B">
            <w:rPr>
              <w:noProof/>
              <w:sz w:val="4"/>
              <w:szCs w:val="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9D619F" wp14:editId="144DCD47">
                    <wp:simplePos x="0" y="0"/>
                    <wp:positionH relativeFrom="page">
                      <wp:posOffset>690880</wp:posOffset>
                    </wp:positionH>
                    <wp:positionV relativeFrom="margin">
                      <wp:posOffset>728980</wp:posOffset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8A33E8C" w14:textId="407EBF04" w:rsidR="008A71F6" w:rsidRDefault="000000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113B77CE1BD84E05B7B848398CC8A57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80C91">
                                      <w:t xml:space="preserve">LAb 3 </w:t>
                                    </w:r>
                                  </w:sdtContent>
                                </w:sdt>
                              </w:p>
                              <w:p w14:paraId="69A3578D" w14:textId="5918007A" w:rsidR="008A71F6" w:rsidRDefault="00280C91">
                                <w:pPr>
                                  <w:pStyle w:val="Subtitle"/>
                                </w:pPr>
                                <w:r>
                                  <w:t>DSA</w:t>
                                </w:r>
                                <w:r w:rsidR="00000000"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851AB61DD28546F9B96212BD47238E1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8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2024</w:t>
                                    </w:r>
                                  </w:sdtContent>
                                </w:sdt>
                              </w:p>
                              <w:p w14:paraId="3A629C22" w14:textId="1FB24706" w:rsidR="008A71F6" w:rsidRDefault="008A71F6">
                                <w:pPr>
                                  <w:pStyle w:val="Abstr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7D9D619F" id="Text Box 6" o:spid="_x0000_s1027" type="#_x0000_t202" alt="Title, Subtitle, and Abstract" style="position:absolute;margin-left:54.4pt;margin-top:57.4pt;width:456pt;height:489pt;z-index:251659264;visibility:visible;mso-wrap-style:square;mso-width-percent:1000;mso-height-percent:85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" filled="f" stroked="f" strokeweight=".5pt">
                    <v:textbox inset="0,0,0,0">
                      <w:txbxContent>
                        <w:p w14:paraId="38A33E8C" w14:textId="407EBF04" w:rsidR="008A71F6" w:rsidRDefault="000000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701364701"/>
                              <w:placeholder>
                                <w:docPart w:val="113B77CE1BD84E05B7B848398CC8A57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80C91">
                                <w:t xml:space="preserve">LAb 3 </w:t>
                              </w:r>
                            </w:sdtContent>
                          </w:sdt>
                        </w:p>
                        <w:p w14:paraId="69A3578D" w14:textId="5918007A" w:rsidR="008A71F6" w:rsidRDefault="00280C91">
                          <w:pPr>
                            <w:pStyle w:val="Subtitle"/>
                          </w:pPr>
                          <w:r>
                            <w:t>DSA</w:t>
                          </w:r>
                          <w:r w:rsidR="00000000"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851AB61DD28546F9B96212BD47238E1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8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2024</w:t>
                              </w:r>
                            </w:sdtContent>
                          </w:sdt>
                        </w:p>
                        <w:p w14:paraId="3A629C22" w14:textId="1FB24706" w:rsidR="008A71F6" w:rsidRDefault="008A71F6">
                          <w:pPr>
                            <w:pStyle w:val="Abstract"/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="00000000" w:rsidRPr="00DC6B7B">
            <w:rPr>
              <w:noProof/>
              <w:sz w:val="4"/>
              <w:szCs w:val="4"/>
            </w:rPr>
            <w:br w:type="page"/>
          </w:r>
        </w:p>
      </w:sdtContent>
    </w:sdt>
    <w:p w14:paraId="62CA0DB3" w14:textId="74FB3741" w:rsidR="008A71F6" w:rsidRPr="00DC6B7B" w:rsidRDefault="008A71F6" w:rsidP="00505846">
      <w:pPr>
        <w:rPr>
          <w:b/>
          <w:bCs/>
          <w:sz w:val="10"/>
          <w:szCs w:val="10"/>
        </w:rPr>
      </w:pPr>
    </w:p>
    <w:p w14:paraId="261A493E" w14:textId="2E14A0D5" w:rsidR="00280C91" w:rsidRPr="00DC6B7B" w:rsidRDefault="00505846" w:rsidP="00505846">
      <w:pPr>
        <w:ind w:left="-450"/>
        <w:rPr>
          <w:b/>
          <w:bCs/>
          <w:sz w:val="10"/>
          <w:szCs w:val="10"/>
        </w:rPr>
      </w:pPr>
      <w:r w:rsidRPr="00DC6B7B">
        <w:rPr>
          <w:b/>
          <w:bCs/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27D73CE3" wp14:editId="6333FD34">
            <wp:simplePos x="0" y="0"/>
            <wp:positionH relativeFrom="column">
              <wp:posOffset>2803525</wp:posOffset>
            </wp:positionH>
            <wp:positionV relativeFrom="paragraph">
              <wp:posOffset>654050</wp:posOffset>
            </wp:positionV>
            <wp:extent cx="3498215" cy="5194300"/>
            <wp:effectExtent l="0" t="0" r="6985" b="6350"/>
            <wp:wrapTight wrapText="bothSides">
              <wp:wrapPolygon edited="0">
                <wp:start x="0" y="0"/>
                <wp:lineTo x="0" y="21547"/>
                <wp:lineTo x="21526" y="21547"/>
                <wp:lineTo x="21526" y="0"/>
                <wp:lineTo x="0" y="0"/>
              </wp:wrapPolygon>
            </wp:wrapTight>
            <wp:docPr id="1950749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49262" name="Picture 1950749262"/>
                    <pic:cNvPicPr/>
                  </pic:nvPicPr>
                  <pic:blipFill rotWithShape="1">
                    <a:blip r:embed="rId11"/>
                    <a:srcRect l="58489" t="5107"/>
                    <a:stretch/>
                  </pic:blipFill>
                  <pic:spPr bwMode="auto">
                    <a:xfrm>
                      <a:off x="0" y="0"/>
                      <a:ext cx="3498215" cy="519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B7B">
        <w:rPr>
          <w:b/>
          <w:bCs/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0FD6A331" wp14:editId="072051D4">
            <wp:simplePos x="0" y="0"/>
            <wp:positionH relativeFrom="column">
              <wp:posOffset>-244475</wp:posOffset>
            </wp:positionH>
            <wp:positionV relativeFrom="paragraph">
              <wp:posOffset>552450</wp:posOffset>
            </wp:positionV>
            <wp:extent cx="3004820" cy="5295900"/>
            <wp:effectExtent l="0" t="0" r="5080" b="0"/>
            <wp:wrapTight wrapText="bothSides">
              <wp:wrapPolygon edited="0">
                <wp:start x="0" y="78"/>
                <wp:lineTo x="0" y="21522"/>
                <wp:lineTo x="21500" y="21522"/>
                <wp:lineTo x="21500" y="78"/>
                <wp:lineTo x="0" y="78"/>
              </wp:wrapPolygon>
            </wp:wrapTight>
            <wp:docPr id="1735423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3699" name="Picture 1735423699"/>
                    <pic:cNvPicPr/>
                  </pic:nvPicPr>
                  <pic:blipFill rotWithShape="1">
                    <a:blip r:embed="rId11"/>
                    <a:srcRect t="-1349" r="62651" b="1"/>
                    <a:stretch/>
                  </pic:blipFill>
                  <pic:spPr bwMode="auto">
                    <a:xfrm>
                      <a:off x="0" y="0"/>
                      <a:ext cx="3004820" cy="529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B7B">
        <w:rPr>
          <w:b/>
          <w:bCs/>
          <w:sz w:val="10"/>
          <w:szCs w:val="10"/>
        </w:rPr>
        <w:t xml:space="preserve">1. </w:t>
      </w:r>
      <w:r w:rsidRPr="00DC6B7B">
        <w:rPr>
          <w:b/>
          <w:bCs/>
          <w:sz w:val="32"/>
          <w:szCs w:val="32"/>
        </w:rPr>
        <w:t xml:space="preserve">Understand provided code and implement all required methods (with all possible exceptions) in </w:t>
      </w:r>
      <w:proofErr w:type="spellStart"/>
      <w:r w:rsidRPr="00DC6B7B">
        <w:rPr>
          <w:b/>
          <w:bCs/>
          <w:sz w:val="32"/>
          <w:szCs w:val="32"/>
        </w:rPr>
        <w:t>DoubleLinkedList</w:t>
      </w:r>
      <w:proofErr w:type="spellEnd"/>
      <w:r w:rsidRPr="00DC6B7B">
        <w:rPr>
          <w:b/>
          <w:bCs/>
          <w:sz w:val="32"/>
          <w:szCs w:val="32"/>
        </w:rPr>
        <w:t>.</w:t>
      </w:r>
    </w:p>
    <w:p w14:paraId="75100205" w14:textId="7BA269FE" w:rsidR="00505846" w:rsidRPr="00DC6B7B" w:rsidRDefault="00505846" w:rsidP="00505846">
      <w:pPr>
        <w:ind w:left="-450"/>
        <w:rPr>
          <w:b/>
          <w:bCs/>
          <w:sz w:val="10"/>
          <w:szCs w:val="10"/>
        </w:rPr>
      </w:pPr>
    </w:p>
    <w:p w14:paraId="05D119C3" w14:textId="20C93C39" w:rsidR="00231D52" w:rsidRPr="00DC6B7B" w:rsidRDefault="00FC4DFA" w:rsidP="00505846">
      <w:pPr>
        <w:ind w:left="-450"/>
        <w:rPr>
          <w:b/>
          <w:bCs/>
          <w:sz w:val="10"/>
          <w:szCs w:val="10"/>
        </w:rPr>
      </w:pPr>
      <w:r w:rsidRPr="00DC6B7B">
        <w:rPr>
          <w:b/>
          <w:bCs/>
          <w:noProof/>
          <w:sz w:val="10"/>
          <w:szCs w:val="10"/>
        </w:rPr>
        <w:drawing>
          <wp:anchor distT="0" distB="0" distL="114300" distR="114300" simplePos="0" relativeHeight="251665408" behindDoc="1" locked="0" layoutInCell="1" allowOverlap="1" wp14:anchorId="6D17099D" wp14:editId="301C6B8C">
            <wp:simplePos x="0" y="0"/>
            <wp:positionH relativeFrom="column">
              <wp:posOffset>1413013</wp:posOffset>
            </wp:positionH>
            <wp:positionV relativeFrom="paragraph">
              <wp:posOffset>88679</wp:posOffset>
            </wp:positionV>
            <wp:extent cx="2876550" cy="1560195"/>
            <wp:effectExtent l="0" t="0" r="0" b="1905"/>
            <wp:wrapSquare wrapText="bothSides"/>
            <wp:docPr id="1188007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7356" name="Picture 11880073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EE16B" w14:textId="0F02F3F4" w:rsidR="00D002A6" w:rsidRPr="00DC6B7B" w:rsidRDefault="00505846" w:rsidP="00D002A6">
      <w:pPr>
        <w:ind w:left="-450"/>
        <w:rPr>
          <w:b/>
          <w:bCs/>
          <w:sz w:val="10"/>
          <w:szCs w:val="10"/>
        </w:rPr>
      </w:pPr>
      <w:r w:rsidRPr="00DC6B7B">
        <w:rPr>
          <w:b/>
          <w:bCs/>
          <w:noProof/>
          <w:sz w:val="10"/>
          <w:szCs w:val="10"/>
        </w:rPr>
        <w:lastRenderedPageBreak/>
        <w:drawing>
          <wp:anchor distT="0" distB="0" distL="114300" distR="114300" simplePos="0" relativeHeight="251664384" behindDoc="1" locked="0" layoutInCell="1" allowOverlap="1" wp14:anchorId="6DE4C01F" wp14:editId="78339910">
            <wp:simplePos x="0" y="0"/>
            <wp:positionH relativeFrom="column">
              <wp:posOffset>-740658</wp:posOffset>
            </wp:positionH>
            <wp:positionV relativeFrom="paragraph">
              <wp:posOffset>289643</wp:posOffset>
            </wp:positionV>
            <wp:extent cx="4361180" cy="5525770"/>
            <wp:effectExtent l="0" t="0" r="1270" b="0"/>
            <wp:wrapTight wrapText="bothSides">
              <wp:wrapPolygon edited="0">
                <wp:start x="0" y="0"/>
                <wp:lineTo x="0" y="21521"/>
                <wp:lineTo x="21512" y="21521"/>
                <wp:lineTo x="21512" y="0"/>
                <wp:lineTo x="0" y="0"/>
              </wp:wrapPolygon>
            </wp:wrapTight>
            <wp:docPr id="661271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1725" name="Picture 6612717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B7B">
        <w:rPr>
          <w:b/>
          <w:bCs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81A68F" wp14:editId="41FCCBB5">
                <wp:simplePos x="0" y="0"/>
                <wp:positionH relativeFrom="column">
                  <wp:posOffset>386964</wp:posOffset>
                </wp:positionH>
                <wp:positionV relativeFrom="paragraph">
                  <wp:posOffset>6495553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565DE" w14:textId="09B238C9" w:rsidR="00505846" w:rsidRPr="00505846" w:rsidRDefault="00505846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1A68F" id="Text Box 2" o:spid="_x0000_s1028" type="#_x0000_t202" style="position:absolute;left:0;text-align:left;margin-left:30.45pt;margin-top:511.4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FmohJ/eAAAADAEAAA8AAAAAAAAAAAAAAAAAbwQAAGRycy9kb3ducmV2LnhtbFBLBQYAAAAA&#10;BAAEAPMAAAB6BQAAAAA=&#10;">
                <v:textbox style="mso-fit-shape-to-text:t">
                  <w:txbxContent>
                    <w:p w14:paraId="66F565DE" w14:textId="09B238C9" w:rsidR="00505846" w:rsidRPr="00505846" w:rsidRDefault="00505846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B7B">
        <w:rPr>
          <w:b/>
          <w:bCs/>
          <w:noProof/>
          <w:sz w:val="10"/>
          <w:szCs w:val="10"/>
        </w:rPr>
        <w:drawing>
          <wp:anchor distT="0" distB="0" distL="114300" distR="114300" simplePos="0" relativeHeight="251666432" behindDoc="1" locked="0" layoutInCell="1" allowOverlap="1" wp14:anchorId="54595C66" wp14:editId="4440B666">
            <wp:simplePos x="0" y="0"/>
            <wp:positionH relativeFrom="column">
              <wp:posOffset>387322</wp:posOffset>
            </wp:positionH>
            <wp:positionV relativeFrom="paragraph">
              <wp:posOffset>7215450</wp:posOffset>
            </wp:positionV>
            <wp:extent cx="4330700" cy="158750"/>
            <wp:effectExtent l="0" t="0" r="0" b="0"/>
            <wp:wrapTight wrapText="bothSides">
              <wp:wrapPolygon edited="0">
                <wp:start x="0" y="0"/>
                <wp:lineTo x="0" y="18144"/>
                <wp:lineTo x="21473" y="18144"/>
                <wp:lineTo x="21473" y="0"/>
                <wp:lineTo x="0" y="0"/>
              </wp:wrapPolygon>
            </wp:wrapTight>
            <wp:docPr id="17337159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15979" name="Picture 17337159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1E5C0" w14:textId="1AF517ED" w:rsidR="00D002A6" w:rsidRPr="00DC6B7B" w:rsidRDefault="00FC4DFA">
      <w:pPr>
        <w:rPr>
          <w:b/>
          <w:bCs/>
          <w:sz w:val="10"/>
          <w:szCs w:val="10"/>
        </w:rPr>
      </w:pPr>
      <w:r w:rsidRPr="00DC6B7B">
        <w:rPr>
          <w:b/>
          <w:bCs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042DEF" wp14:editId="3B9DD9D8">
                <wp:simplePos x="0" y="0"/>
                <wp:positionH relativeFrom="column">
                  <wp:posOffset>3930706</wp:posOffset>
                </wp:positionH>
                <wp:positionV relativeFrom="paragraph">
                  <wp:posOffset>361950</wp:posOffset>
                </wp:positionV>
                <wp:extent cx="786765" cy="1404620"/>
                <wp:effectExtent l="0" t="0" r="13335" b="21590"/>
                <wp:wrapSquare wrapText="bothSides"/>
                <wp:docPr id="2127483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CC1D5" w14:textId="5685E4D2" w:rsidR="00FC4DFA" w:rsidRPr="00505846" w:rsidRDefault="00FC4DFA" w:rsidP="00FC4DFA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42DEF" id="_x0000_s1029" type="#_x0000_t202" style="position:absolute;margin-left:309.5pt;margin-top:28.5pt;width:61.9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dpFgIAACY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">
                <v:textbox style="mso-fit-shape-to-text:t">
                  <w:txbxContent>
                    <w:p w14:paraId="4B3CC1D5" w14:textId="5685E4D2" w:rsidR="00FC4DFA" w:rsidRPr="00505846" w:rsidRDefault="00FC4DFA" w:rsidP="00FC4DFA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B7B">
        <w:rPr>
          <w:b/>
          <w:bCs/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6F437B8E" wp14:editId="6531ADE6">
            <wp:simplePos x="0" y="0"/>
            <wp:positionH relativeFrom="column">
              <wp:posOffset>3703320</wp:posOffset>
            </wp:positionH>
            <wp:positionV relativeFrom="paragraph">
              <wp:posOffset>1116689</wp:posOffset>
            </wp:positionV>
            <wp:extent cx="2814320" cy="3999230"/>
            <wp:effectExtent l="0" t="0" r="5080" b="1270"/>
            <wp:wrapTight wrapText="bothSides">
              <wp:wrapPolygon edited="0">
                <wp:start x="0" y="0"/>
                <wp:lineTo x="0" y="21504"/>
                <wp:lineTo x="21493" y="21504"/>
                <wp:lineTo x="21493" y="0"/>
                <wp:lineTo x="0" y="0"/>
              </wp:wrapPolygon>
            </wp:wrapTight>
            <wp:docPr id="185095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51071" name="Picture 185095107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2A6" w:rsidRPr="00DC6B7B">
        <w:rPr>
          <w:b/>
          <w:bCs/>
          <w:sz w:val="10"/>
          <w:szCs w:val="10"/>
        </w:rPr>
        <w:br w:type="page"/>
      </w:r>
    </w:p>
    <w:p w14:paraId="5A07F05F" w14:textId="1EB3335C" w:rsidR="008A71F6" w:rsidRPr="00DC6B7B" w:rsidRDefault="00FC4DFA" w:rsidP="00D002A6">
      <w:pPr>
        <w:ind w:left="-450"/>
        <w:rPr>
          <w:b/>
          <w:bCs/>
          <w:sz w:val="28"/>
          <w:szCs w:val="12"/>
        </w:rPr>
      </w:pPr>
      <w:r w:rsidRPr="00DC6B7B">
        <w:rPr>
          <w:b/>
          <w:bCs/>
          <w:noProof/>
          <w:sz w:val="28"/>
          <w:szCs w:val="12"/>
        </w:rPr>
        <w:lastRenderedPageBreak/>
        <w:drawing>
          <wp:anchor distT="0" distB="0" distL="114300" distR="114300" simplePos="0" relativeHeight="251670528" behindDoc="1" locked="0" layoutInCell="1" allowOverlap="1" wp14:anchorId="527F2233" wp14:editId="270E4A4E">
            <wp:simplePos x="0" y="0"/>
            <wp:positionH relativeFrom="column">
              <wp:posOffset>3083367</wp:posOffset>
            </wp:positionH>
            <wp:positionV relativeFrom="paragraph">
              <wp:posOffset>1905386</wp:posOffset>
            </wp:positionV>
            <wp:extent cx="3245017" cy="4921503"/>
            <wp:effectExtent l="0" t="0" r="0" b="0"/>
            <wp:wrapTight wrapText="bothSides">
              <wp:wrapPolygon edited="0">
                <wp:start x="0" y="0"/>
                <wp:lineTo x="0" y="21489"/>
                <wp:lineTo x="21431" y="21489"/>
                <wp:lineTo x="21431" y="0"/>
                <wp:lineTo x="0" y="0"/>
              </wp:wrapPolygon>
            </wp:wrapTight>
            <wp:docPr id="1201970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0809" name="Picture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6B7B">
        <w:rPr>
          <w:b/>
          <w:bCs/>
          <w:noProof/>
          <w:sz w:val="28"/>
          <w:szCs w:val="12"/>
        </w:rPr>
        <w:drawing>
          <wp:anchor distT="0" distB="0" distL="114300" distR="114300" simplePos="0" relativeHeight="251669504" behindDoc="1" locked="0" layoutInCell="1" allowOverlap="1" wp14:anchorId="0A435DB4" wp14:editId="17FB0B8F">
            <wp:simplePos x="0" y="0"/>
            <wp:positionH relativeFrom="column">
              <wp:posOffset>-455102</wp:posOffset>
            </wp:positionH>
            <wp:positionV relativeFrom="paragraph">
              <wp:posOffset>1844316</wp:posOffset>
            </wp:positionV>
            <wp:extent cx="3282950" cy="5454650"/>
            <wp:effectExtent l="0" t="0" r="0" b="0"/>
            <wp:wrapTight wrapText="bothSides">
              <wp:wrapPolygon edited="0">
                <wp:start x="0" y="0"/>
                <wp:lineTo x="0" y="21499"/>
                <wp:lineTo x="21433" y="21499"/>
                <wp:lineTo x="21433" y="0"/>
                <wp:lineTo x="0" y="0"/>
              </wp:wrapPolygon>
            </wp:wrapTight>
            <wp:docPr id="288882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2601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2A6" w:rsidRPr="00DC6B7B">
        <w:rPr>
          <w:b/>
          <w:bCs/>
          <w:sz w:val="28"/>
          <w:szCs w:val="12"/>
        </w:rPr>
        <w:t xml:space="preserve">2. In previous labs, you have designed single </w:t>
      </w:r>
      <w:proofErr w:type="spellStart"/>
      <w:r w:rsidR="00D002A6" w:rsidRPr="00DC6B7B">
        <w:rPr>
          <w:b/>
          <w:bCs/>
          <w:sz w:val="28"/>
          <w:szCs w:val="12"/>
        </w:rPr>
        <w:t>linkedlist</w:t>
      </w:r>
      <w:proofErr w:type="spellEnd"/>
      <w:r w:rsidR="00D002A6" w:rsidRPr="00DC6B7B">
        <w:rPr>
          <w:b/>
          <w:bCs/>
          <w:sz w:val="28"/>
          <w:szCs w:val="12"/>
        </w:rPr>
        <w:t xml:space="preserve"> with all possible common methods with only head. Now your task is to implement following methods (Single/Double LL) but this time you have to make another variable say tail for accessing last element directly. - All types of methods for inserting (Beginning, End) - All types of methods for removing (Beginning, End) Compare these methods with those which were designed without tail.</w:t>
      </w:r>
    </w:p>
    <w:p w14:paraId="6E412AA6" w14:textId="0DECFE23" w:rsidR="00FC4DFA" w:rsidRPr="00DC6B7B" w:rsidRDefault="00FC4DFA" w:rsidP="00FC4DFA">
      <w:pPr>
        <w:rPr>
          <w:sz w:val="28"/>
          <w:szCs w:val="12"/>
        </w:rPr>
      </w:pPr>
    </w:p>
    <w:p w14:paraId="256BC222" w14:textId="77777777" w:rsidR="00FC4DFA" w:rsidRPr="00DC6B7B" w:rsidRDefault="00FC4DFA" w:rsidP="00FC4DFA">
      <w:pPr>
        <w:rPr>
          <w:sz w:val="28"/>
          <w:szCs w:val="12"/>
        </w:rPr>
      </w:pPr>
    </w:p>
    <w:p w14:paraId="446972DE" w14:textId="498079DC" w:rsidR="00FC4DFA" w:rsidRPr="00DC6B7B" w:rsidRDefault="00FC4DFA" w:rsidP="00FC4DFA">
      <w:pPr>
        <w:rPr>
          <w:sz w:val="28"/>
          <w:szCs w:val="12"/>
        </w:rPr>
      </w:pPr>
    </w:p>
    <w:p w14:paraId="6F85A962" w14:textId="039082A2" w:rsidR="00FC4DFA" w:rsidRPr="00DC6B7B" w:rsidRDefault="00FC4DFA">
      <w:pPr>
        <w:rPr>
          <w:sz w:val="28"/>
          <w:szCs w:val="12"/>
        </w:rPr>
      </w:pPr>
    </w:p>
    <w:p w14:paraId="7A51E24E" w14:textId="2E5EDCA9" w:rsidR="00FC4DFA" w:rsidRPr="00DC6B7B" w:rsidRDefault="00FC4DFA" w:rsidP="00FC4DFA">
      <w:pPr>
        <w:jc w:val="center"/>
        <w:rPr>
          <w:sz w:val="28"/>
          <w:szCs w:val="12"/>
        </w:rPr>
      </w:pPr>
      <w:r w:rsidRPr="00DC6B7B">
        <w:rPr>
          <w:noProof/>
          <w:sz w:val="28"/>
          <w:szCs w:val="1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3B34C3" wp14:editId="7169F8E2">
                <wp:simplePos x="0" y="0"/>
                <wp:positionH relativeFrom="column">
                  <wp:posOffset>-320123</wp:posOffset>
                </wp:positionH>
                <wp:positionV relativeFrom="paragraph">
                  <wp:posOffset>333955</wp:posOffset>
                </wp:positionV>
                <wp:extent cx="2360930" cy="1404620"/>
                <wp:effectExtent l="0" t="0" r="22860" b="11430"/>
                <wp:wrapSquare wrapText="bothSides"/>
                <wp:docPr id="2025328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4142C" w14:textId="36E8F404" w:rsidR="00FC4DFA" w:rsidRPr="00FC4DFA" w:rsidRDefault="00FC4DF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FC4DF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Main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B34C3" id="_x0000_s1030" type="#_x0000_t202" style="position:absolute;left:0;text-align:left;margin-left:-25.2pt;margin-top:26.3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jfV5V98AAAAKAQAADwAAAAAAAAAAAAAAAABwBAAAZHJzL2Rvd25yZXYueG1sUEsFBgAA&#10;AAAEAAQA8wAAAHwFAAAAAA==&#10;">
                <v:textbox style="mso-fit-shape-to-text:t">
                  <w:txbxContent>
                    <w:p w14:paraId="6914142C" w14:textId="36E8F404" w:rsidR="00FC4DFA" w:rsidRPr="00FC4DFA" w:rsidRDefault="00FC4DFA">
                      <w:pPr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FC4DFA">
                        <w:rPr>
                          <w:b/>
                          <w:bCs/>
                          <w:sz w:val="38"/>
                          <w:szCs w:val="38"/>
                        </w:rPr>
                        <w:t>Main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135E35" w14:textId="7949A20E" w:rsidR="00FC4DFA" w:rsidRPr="00DC6B7B" w:rsidRDefault="00FC4DFA" w:rsidP="00FC4DFA">
      <w:pPr>
        <w:rPr>
          <w:sz w:val="28"/>
          <w:szCs w:val="12"/>
        </w:rPr>
      </w:pPr>
    </w:p>
    <w:p w14:paraId="099FF44A" w14:textId="2CE029E9" w:rsidR="00FC4DFA" w:rsidRPr="00DC6B7B" w:rsidRDefault="00FC4DFA" w:rsidP="00FC4DFA">
      <w:pPr>
        <w:rPr>
          <w:sz w:val="28"/>
          <w:szCs w:val="12"/>
        </w:rPr>
      </w:pPr>
      <w:r w:rsidRPr="00DC6B7B">
        <w:rPr>
          <w:noProof/>
          <w:sz w:val="28"/>
          <w:szCs w:val="12"/>
        </w:rPr>
        <w:drawing>
          <wp:anchor distT="0" distB="0" distL="114300" distR="114300" simplePos="0" relativeHeight="251671552" behindDoc="1" locked="0" layoutInCell="1" allowOverlap="1" wp14:anchorId="665CA3B8" wp14:editId="1B6CE143">
            <wp:simplePos x="0" y="0"/>
            <wp:positionH relativeFrom="column">
              <wp:posOffset>-207893</wp:posOffset>
            </wp:positionH>
            <wp:positionV relativeFrom="paragraph">
              <wp:posOffset>353944</wp:posOffset>
            </wp:positionV>
            <wp:extent cx="353060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445" y="21461"/>
                <wp:lineTo x="21445" y="0"/>
                <wp:lineTo x="0" y="0"/>
              </wp:wrapPolygon>
            </wp:wrapTight>
            <wp:docPr id="13856390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9032" name="Picture 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135F0" w14:textId="2EB495EE" w:rsidR="00FC4DFA" w:rsidRPr="00DC6B7B" w:rsidRDefault="00FC4DFA" w:rsidP="00FC4DFA">
      <w:pPr>
        <w:rPr>
          <w:sz w:val="28"/>
          <w:szCs w:val="12"/>
        </w:rPr>
      </w:pPr>
      <w:r w:rsidRPr="00DC6B7B">
        <w:rPr>
          <w:noProof/>
          <w:sz w:val="28"/>
          <w:szCs w:val="1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1291964" wp14:editId="36341FFC">
                <wp:simplePos x="0" y="0"/>
                <wp:positionH relativeFrom="column">
                  <wp:posOffset>3743325</wp:posOffset>
                </wp:positionH>
                <wp:positionV relativeFrom="paragraph">
                  <wp:posOffset>256347</wp:posOffset>
                </wp:positionV>
                <wp:extent cx="2360930" cy="1404620"/>
                <wp:effectExtent l="0" t="0" r="24130" b="23495"/>
                <wp:wrapTight wrapText="bothSides">
                  <wp:wrapPolygon edited="0">
                    <wp:start x="0" y="0"/>
                    <wp:lineTo x="0" y="21769"/>
                    <wp:lineTo x="21647" y="21769"/>
                    <wp:lineTo x="21647" y="0"/>
                    <wp:lineTo x="0" y="0"/>
                  </wp:wrapPolygon>
                </wp:wrapTight>
                <wp:docPr id="44137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B9D6F" w14:textId="462BFA0C" w:rsidR="00FC4DFA" w:rsidRPr="00FC4DFA" w:rsidRDefault="00FC4DFA" w:rsidP="00FC4DFA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91964" id="_x0000_s1031" type="#_x0000_t202" style="position:absolute;margin-left:294.75pt;margin-top:20.2pt;width:185.9pt;height:110.6pt;z-index:-2516377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P5UneN8AAAAKAQAADwAAAAAAAAAAAAAAAABwBAAAZHJzL2Rvd25yZXYueG1sUEsFBgAA&#10;AAAEAAQA8wAAAHwFAAAAAA==&#10;">
                <v:textbox style="mso-fit-shape-to-text:t">
                  <w:txbxContent>
                    <w:p w14:paraId="3E6B9D6F" w14:textId="462BFA0C" w:rsidR="00FC4DFA" w:rsidRPr="00FC4DFA" w:rsidRDefault="00FC4DFA" w:rsidP="00FC4DFA">
                      <w:pPr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EC0DFA" w14:textId="110980C2" w:rsidR="00FC4DFA" w:rsidRPr="00DC6B7B" w:rsidRDefault="00FC4DFA" w:rsidP="00FC4DFA">
      <w:pPr>
        <w:rPr>
          <w:sz w:val="28"/>
          <w:szCs w:val="12"/>
        </w:rPr>
      </w:pPr>
      <w:r w:rsidRPr="00DC6B7B">
        <w:rPr>
          <w:noProof/>
          <w:sz w:val="28"/>
          <w:szCs w:val="12"/>
        </w:rPr>
        <w:drawing>
          <wp:anchor distT="0" distB="0" distL="114300" distR="114300" simplePos="0" relativeHeight="251672576" behindDoc="1" locked="0" layoutInCell="1" allowOverlap="1" wp14:anchorId="475B0C4C" wp14:editId="0F08BA4E">
            <wp:simplePos x="0" y="0"/>
            <wp:positionH relativeFrom="column">
              <wp:posOffset>3535598</wp:posOffset>
            </wp:positionH>
            <wp:positionV relativeFrom="paragraph">
              <wp:posOffset>556509</wp:posOffset>
            </wp:positionV>
            <wp:extent cx="301879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400" y="21408"/>
                <wp:lineTo x="21400" y="0"/>
                <wp:lineTo x="0" y="0"/>
              </wp:wrapPolygon>
            </wp:wrapTight>
            <wp:docPr id="1421488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88341" name="Picture 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7929A" w14:textId="3A5CB145" w:rsidR="00FC4DFA" w:rsidRPr="00DC6B7B" w:rsidRDefault="00FC4DFA" w:rsidP="00FC4DFA">
      <w:pPr>
        <w:rPr>
          <w:sz w:val="28"/>
          <w:szCs w:val="12"/>
        </w:rPr>
      </w:pPr>
    </w:p>
    <w:p w14:paraId="2CF0E2B2" w14:textId="77777777" w:rsidR="00FC4DFA" w:rsidRPr="00DC6B7B" w:rsidRDefault="00FC4DFA" w:rsidP="00FC4DFA">
      <w:pPr>
        <w:rPr>
          <w:sz w:val="28"/>
          <w:szCs w:val="12"/>
        </w:rPr>
      </w:pPr>
    </w:p>
    <w:p w14:paraId="13FC6ACE" w14:textId="77777777" w:rsidR="00FC4DFA" w:rsidRPr="00DC6B7B" w:rsidRDefault="00FC4DFA" w:rsidP="00FC4DFA">
      <w:pPr>
        <w:rPr>
          <w:sz w:val="28"/>
          <w:szCs w:val="12"/>
        </w:rPr>
      </w:pPr>
    </w:p>
    <w:p w14:paraId="161ACF6E" w14:textId="77777777" w:rsidR="00FC4DFA" w:rsidRPr="00DC6B7B" w:rsidRDefault="00FC4DFA" w:rsidP="00FC4DFA">
      <w:pPr>
        <w:rPr>
          <w:sz w:val="28"/>
          <w:szCs w:val="12"/>
        </w:rPr>
      </w:pPr>
    </w:p>
    <w:p w14:paraId="645FA884" w14:textId="77777777" w:rsidR="00FC4DFA" w:rsidRPr="00DC6B7B" w:rsidRDefault="00FC4DFA" w:rsidP="00FC4DFA">
      <w:pPr>
        <w:rPr>
          <w:sz w:val="28"/>
          <w:szCs w:val="12"/>
        </w:rPr>
      </w:pPr>
    </w:p>
    <w:p w14:paraId="1758DC87" w14:textId="77777777" w:rsidR="00FC4DFA" w:rsidRPr="00DC6B7B" w:rsidRDefault="00FC4DFA" w:rsidP="00FC4DFA">
      <w:pPr>
        <w:rPr>
          <w:sz w:val="28"/>
          <w:szCs w:val="12"/>
        </w:rPr>
      </w:pPr>
    </w:p>
    <w:p w14:paraId="6F8FEFF9" w14:textId="77777777" w:rsidR="00FC4DFA" w:rsidRPr="00DC6B7B" w:rsidRDefault="00FC4DFA" w:rsidP="00FC4DFA">
      <w:pPr>
        <w:rPr>
          <w:sz w:val="28"/>
          <w:szCs w:val="12"/>
        </w:rPr>
      </w:pPr>
    </w:p>
    <w:p w14:paraId="1F3ECD87" w14:textId="77777777" w:rsidR="00FC4DFA" w:rsidRPr="00DC6B7B" w:rsidRDefault="00FC4DFA" w:rsidP="00FC4DFA">
      <w:pPr>
        <w:rPr>
          <w:sz w:val="28"/>
          <w:szCs w:val="12"/>
        </w:rPr>
      </w:pPr>
    </w:p>
    <w:p w14:paraId="34E78A66" w14:textId="1E16E7DE" w:rsidR="00FC4DFA" w:rsidRPr="00DC6B7B" w:rsidRDefault="00FC4DFA">
      <w:pPr>
        <w:rPr>
          <w:sz w:val="28"/>
          <w:szCs w:val="12"/>
        </w:rPr>
      </w:pPr>
      <w:r w:rsidRPr="00DC6B7B">
        <w:rPr>
          <w:sz w:val="28"/>
          <w:szCs w:val="12"/>
        </w:rPr>
        <w:br w:type="page"/>
      </w:r>
    </w:p>
    <w:p w14:paraId="6FC9E286" w14:textId="0D815E6B" w:rsidR="00FC4DFA" w:rsidRDefault="00DC6B7B" w:rsidP="00FC4DFA">
      <w:pPr>
        <w:rPr>
          <w:sz w:val="28"/>
          <w:szCs w:val="12"/>
        </w:rPr>
      </w:pPr>
      <w:r w:rsidRPr="00DC6B7B">
        <w:rPr>
          <w:sz w:val="28"/>
          <w:szCs w:val="12"/>
        </w:rPr>
        <w:lastRenderedPageBreak/>
        <w:t>3</w:t>
      </w:r>
      <w:r w:rsidRPr="00DC6B7B">
        <w:rPr>
          <w:b/>
          <w:bCs/>
          <w:sz w:val="34"/>
          <w:szCs w:val="18"/>
        </w:rPr>
        <w:t>. Design a method that takes head as param and detect whether linked list contains cycle or not? Cycle exists in a linked list if any node is visited twice while traversing whole traversing</w:t>
      </w:r>
      <w:r w:rsidRPr="00DC6B7B">
        <w:rPr>
          <w:sz w:val="28"/>
          <w:szCs w:val="12"/>
        </w:rPr>
        <w:t>.</w:t>
      </w:r>
    </w:p>
    <w:p w14:paraId="1F02316C" w14:textId="72662CC2" w:rsidR="003C4C0E" w:rsidRPr="00DC6B7B" w:rsidRDefault="003C4C0E" w:rsidP="00FC4DFA">
      <w:pPr>
        <w:rPr>
          <w:sz w:val="28"/>
          <w:szCs w:val="12"/>
        </w:rPr>
      </w:pPr>
      <w:r w:rsidRPr="003C4C0E">
        <w:rPr>
          <w:noProof/>
          <w:sz w:val="28"/>
          <w:szCs w:val="1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D0004B" wp14:editId="44EC0E76">
                <wp:simplePos x="0" y="0"/>
                <wp:positionH relativeFrom="column">
                  <wp:posOffset>-2209</wp:posOffset>
                </wp:positionH>
                <wp:positionV relativeFrom="paragraph">
                  <wp:posOffset>5629026</wp:posOffset>
                </wp:positionV>
                <wp:extent cx="2360930" cy="1404620"/>
                <wp:effectExtent l="0" t="0" r="22860" b="11430"/>
                <wp:wrapSquare wrapText="bothSides"/>
                <wp:docPr id="90320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4948" w14:textId="0E2F2DC4" w:rsidR="003C4C0E" w:rsidRPr="003C4C0E" w:rsidRDefault="003C4C0E">
                            <w:pP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3C4C0E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0004B" id="_x0000_s1032" type="#_x0000_t202" style="position:absolute;margin-left:-.15pt;margin-top:443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">
                <v:textbox style="mso-fit-shape-to-text:t">
                  <w:txbxContent>
                    <w:p w14:paraId="3B1D4948" w14:textId="0E2F2DC4" w:rsidR="003C4C0E" w:rsidRPr="003C4C0E" w:rsidRDefault="003C4C0E">
                      <w:pPr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3C4C0E">
                        <w:rPr>
                          <w:b/>
                          <w:bCs/>
                          <w:sz w:val="38"/>
                          <w:szCs w:val="38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12"/>
        </w:rPr>
        <w:drawing>
          <wp:anchor distT="0" distB="0" distL="114300" distR="114300" simplePos="0" relativeHeight="251679744" behindDoc="1" locked="0" layoutInCell="1" allowOverlap="1" wp14:anchorId="0465F366" wp14:editId="3AB645D9">
            <wp:simplePos x="0" y="0"/>
            <wp:positionH relativeFrom="column">
              <wp:posOffset>316258</wp:posOffset>
            </wp:positionH>
            <wp:positionV relativeFrom="paragraph">
              <wp:posOffset>6408558</wp:posOffset>
            </wp:positionV>
            <wp:extent cx="1778091" cy="273064"/>
            <wp:effectExtent l="0" t="0" r="0" b="0"/>
            <wp:wrapTight wrapText="bothSides">
              <wp:wrapPolygon edited="0">
                <wp:start x="0" y="0"/>
                <wp:lineTo x="0" y="19591"/>
                <wp:lineTo x="21291" y="19591"/>
                <wp:lineTo x="21291" y="0"/>
                <wp:lineTo x="0" y="0"/>
              </wp:wrapPolygon>
            </wp:wrapTight>
            <wp:docPr id="12124868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6832" name="Picture 121248683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12"/>
        </w:rPr>
        <w:drawing>
          <wp:anchor distT="0" distB="0" distL="114300" distR="114300" simplePos="0" relativeHeight="251680768" behindDoc="1" locked="0" layoutInCell="1" allowOverlap="1" wp14:anchorId="04C11B95" wp14:editId="01611BDF">
            <wp:simplePos x="0" y="0"/>
            <wp:positionH relativeFrom="column">
              <wp:posOffset>-700985</wp:posOffset>
            </wp:positionH>
            <wp:positionV relativeFrom="paragraph">
              <wp:posOffset>369377</wp:posOffset>
            </wp:positionV>
            <wp:extent cx="4788146" cy="4807197"/>
            <wp:effectExtent l="0" t="0" r="0" b="0"/>
            <wp:wrapTight wrapText="bothSides">
              <wp:wrapPolygon edited="0">
                <wp:start x="0" y="0"/>
                <wp:lineTo x="0" y="21486"/>
                <wp:lineTo x="21485" y="21486"/>
                <wp:lineTo x="21485" y="0"/>
                <wp:lineTo x="0" y="0"/>
              </wp:wrapPolygon>
            </wp:wrapTight>
            <wp:docPr id="4337967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96766" name="Picture 4337967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4C0E" w:rsidRPr="00DC6B7B" w:rsidSect="00FC4DFA">
      <w:headerReference w:type="default" r:id="rId22"/>
      <w:footerReference w:type="default" r:id="rId23"/>
      <w:pgSz w:w="12240" w:h="15840" w:code="1"/>
      <w:pgMar w:top="1440" w:right="1555" w:bottom="1800" w:left="1555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66DD6" w14:textId="77777777" w:rsidR="00DB2702" w:rsidRDefault="00DB2702">
      <w:pPr>
        <w:spacing w:after="0" w:line="240" w:lineRule="auto"/>
      </w:pPr>
      <w:r>
        <w:separator/>
      </w:r>
    </w:p>
  </w:endnote>
  <w:endnote w:type="continuationSeparator" w:id="0">
    <w:p w14:paraId="56BDF385" w14:textId="77777777" w:rsidR="00DB2702" w:rsidRDefault="00DB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264E8" w14:textId="77777777" w:rsidR="008A71F6" w:rsidRDefault="000000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E24D1" w14:textId="77777777" w:rsidR="00DB2702" w:rsidRDefault="00DB2702">
      <w:pPr>
        <w:spacing w:after="0" w:line="240" w:lineRule="auto"/>
      </w:pPr>
      <w:r>
        <w:separator/>
      </w:r>
    </w:p>
  </w:footnote>
  <w:footnote w:type="continuationSeparator" w:id="0">
    <w:p w14:paraId="7180C61B" w14:textId="77777777" w:rsidR="00DB2702" w:rsidRDefault="00DB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53519" w14:textId="6299E17E" w:rsidR="008A71F6" w:rsidRDefault="008A71F6" w:rsidP="00D002A6">
    <w:pPr>
      <w:pStyle w:val="HeaderShaded"/>
      <w:spacing w:before="240"/>
      <w:ind w:left="0" w:righ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4850669">
    <w:abstractNumId w:val="9"/>
  </w:num>
  <w:num w:numId="2" w16cid:durableId="228657768">
    <w:abstractNumId w:val="7"/>
  </w:num>
  <w:num w:numId="3" w16cid:durableId="1081684251">
    <w:abstractNumId w:val="6"/>
  </w:num>
  <w:num w:numId="4" w16cid:durableId="1543639936">
    <w:abstractNumId w:val="5"/>
  </w:num>
  <w:num w:numId="5" w16cid:durableId="1154756395">
    <w:abstractNumId w:val="4"/>
  </w:num>
  <w:num w:numId="6" w16cid:durableId="202640835">
    <w:abstractNumId w:val="8"/>
  </w:num>
  <w:num w:numId="7" w16cid:durableId="1291353098">
    <w:abstractNumId w:val="3"/>
  </w:num>
  <w:num w:numId="8" w16cid:durableId="333649937">
    <w:abstractNumId w:val="2"/>
  </w:num>
  <w:num w:numId="9" w16cid:durableId="1107656332">
    <w:abstractNumId w:val="1"/>
  </w:num>
  <w:num w:numId="10" w16cid:durableId="804853299">
    <w:abstractNumId w:val="0"/>
  </w:num>
  <w:num w:numId="11" w16cid:durableId="772096737">
    <w:abstractNumId w:val="13"/>
  </w:num>
  <w:num w:numId="12" w16cid:durableId="64841891">
    <w:abstractNumId w:val="9"/>
    <w:lvlOverride w:ilvl="0">
      <w:startOverride w:val="1"/>
    </w:lvlOverride>
  </w:num>
  <w:num w:numId="13" w16cid:durableId="1943369200">
    <w:abstractNumId w:val="9"/>
    <w:lvlOverride w:ilvl="0">
      <w:startOverride w:val="1"/>
    </w:lvlOverride>
  </w:num>
  <w:num w:numId="14" w16cid:durableId="829830292">
    <w:abstractNumId w:val="9"/>
    <w:lvlOverride w:ilvl="0">
      <w:startOverride w:val="1"/>
    </w:lvlOverride>
  </w:num>
  <w:num w:numId="15" w16cid:durableId="642273774">
    <w:abstractNumId w:val="12"/>
  </w:num>
  <w:num w:numId="16" w16cid:durableId="1724478729">
    <w:abstractNumId w:val="15"/>
  </w:num>
  <w:num w:numId="17" w16cid:durableId="653948499">
    <w:abstractNumId w:val="11"/>
  </w:num>
  <w:num w:numId="18" w16cid:durableId="616956583">
    <w:abstractNumId w:val="10"/>
  </w:num>
  <w:num w:numId="19" w16cid:durableId="1984120137">
    <w:abstractNumId w:val="14"/>
  </w:num>
  <w:num w:numId="20" w16cid:durableId="1159005182">
    <w:abstractNumId w:val="9"/>
  </w:num>
  <w:num w:numId="21" w16cid:durableId="496388689">
    <w:abstractNumId w:val="9"/>
  </w:num>
  <w:num w:numId="22" w16cid:durableId="1854294445">
    <w:abstractNumId w:val="9"/>
    <w:lvlOverride w:ilvl="0">
      <w:startOverride w:val="1"/>
    </w:lvlOverride>
  </w:num>
  <w:num w:numId="23" w16cid:durableId="7513311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91"/>
    <w:rsid w:val="00197B00"/>
    <w:rsid w:val="00231D52"/>
    <w:rsid w:val="00280C91"/>
    <w:rsid w:val="003C4C0E"/>
    <w:rsid w:val="004F0104"/>
    <w:rsid w:val="00505846"/>
    <w:rsid w:val="008A71F6"/>
    <w:rsid w:val="00C313D3"/>
    <w:rsid w:val="00D002A6"/>
    <w:rsid w:val="00DB2702"/>
    <w:rsid w:val="00DC6B7B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7FE515"/>
  <w15:docId w15:val="{79E7ECA6-7E14-453E-8CE4-85CEBBC0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2024-09-08T00:00:00</PublishDate>
  <Abstract/>
  <CompanyAddress>023-23-0314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80</TotalTime>
  <Pages>6</Pages>
  <Words>120</Words>
  <Characters>628</Characters>
  <Application>Microsoft Office Word</Application>
  <DocSecurity>0</DocSecurity>
  <Lines>38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AZHAR ALI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HIJAZ TRADERS</dc:creator>
  <cp:keywords/>
  <cp:lastModifiedBy>HIJAZ TRADERS</cp:lastModifiedBy>
  <cp:revision>4</cp:revision>
  <cp:lastPrinted>2024-09-08T10:27:00Z</cp:lastPrinted>
  <dcterms:created xsi:type="dcterms:W3CDTF">2024-09-08T09:09:00Z</dcterms:created>
  <dcterms:modified xsi:type="dcterms:W3CDTF">2024-09-08T10:32:00Z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  <property fmtid="{D5CDD505-2E9C-101B-9397-08002B2CF9AE}" pid="3" name="GrammarlyDocumentId">
    <vt:lpwstr>a7186eff-5761-4313-81d1-ee782ff7fca3</vt:lpwstr>
  </property>
</Properties>
</file>