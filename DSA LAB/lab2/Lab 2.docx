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Content>
        <w:p w14:paraId="04272FBD" w14:textId="77777777" w:rsidR="00AD0F75" w:rsidRDefault="00000000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801887" wp14:editId="5FCA2D7F">
                    <wp:simplePos x="0" y="0"/>
                    <wp:positionH relativeFrom="page">
                      <wp:posOffset>34925</wp:posOffset>
                    </wp:positionH>
                    <wp:positionV relativeFrom="margin">
                      <wp:posOffset>-1508760</wp:posOffset>
                    </wp:positionV>
                    <wp:extent cx="7856220" cy="7814310"/>
                    <wp:effectExtent l="0" t="0" r="11430" b="1524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56220" cy="7814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6D45F28" w14:textId="15ADDC76" w:rsidR="00AD0F75" w:rsidRDefault="000000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FA9267A64D1E4D128BF1609A22BD6DF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828BD">
                                      <w:t>lab 2</w:t>
                                    </w:r>
                                  </w:sdtContent>
                                </w:sdt>
                              </w:p>
                              <w:p w14:paraId="7C53796A" w14:textId="0C264861" w:rsidR="00AD0F75" w:rsidRDefault="002828BD">
                                <w:pPr>
                                  <w:pStyle w:val="Subtitle"/>
                                </w:pPr>
                                <w:r>
                                  <w:t>fall</w:t>
                                </w:r>
                                <w:r w:rsidR="00000000">
                                  <w:t xml:space="preserve"> </w:t>
                                </w:r>
                                <w:sdt>
                                  <w:sdtPr>
                                    <w:alias w:val="Date"/>
                                    <w:id w:val="1417830956"/>
                                    <w:placeholder>
                                      <w:docPart w:val="FDEBA04EEFBA44ABAC7F19D6BA6850F0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9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t>2024</w:t>
                                    </w:r>
                                  </w:sdtContent>
                                </w:sdt>
                              </w:p>
                              <w:p w14:paraId="2965C953" w14:textId="01883421" w:rsidR="00AD0F75" w:rsidRDefault="00AD0F75">
                                <w:pPr>
                                  <w:pStyle w:val="Abstrac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8018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2.75pt;margin-top:-118.8pt;width:618.6pt;height:615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" filled="f" stroked="f" strokeweight=".5pt">
                    <v:textbox inset="0,0,0,0">
                      <w:txbxContent>
                        <w:p w14:paraId="66D45F28" w14:textId="15ADDC76" w:rsidR="00AD0F75" w:rsidRDefault="000000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701364701"/>
                              <w:placeholder>
                                <w:docPart w:val="FA9267A64D1E4D128BF1609A22BD6DF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828BD">
                                <w:t>lab 2</w:t>
                              </w:r>
                            </w:sdtContent>
                          </w:sdt>
                        </w:p>
                        <w:p w14:paraId="7C53796A" w14:textId="0C264861" w:rsidR="00AD0F75" w:rsidRDefault="002828BD">
                          <w:pPr>
                            <w:pStyle w:val="Subtitle"/>
                          </w:pPr>
                          <w:r>
                            <w:t>fall</w:t>
                          </w:r>
                          <w:r w:rsidR="00000000">
                            <w:t xml:space="preserve"> </w:t>
                          </w:r>
                          <w:sdt>
                            <w:sdtPr>
                              <w:alias w:val="Date"/>
                              <w:id w:val="1417830956"/>
                              <w:placeholder>
                                <w:docPart w:val="FDEBA04EEFBA44ABAC7F19D6BA6850F0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9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>2024</w:t>
                              </w:r>
                            </w:sdtContent>
                          </w:sdt>
                        </w:p>
                        <w:p w14:paraId="2965C953" w14:textId="01883421" w:rsidR="00AD0F75" w:rsidRDefault="00AD0F75">
                          <w:pPr>
                            <w:pStyle w:val="Abstract"/>
                          </w:pP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noProof/>
              <w:sz w:val="76"/>
              <w:szCs w:val="7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35EB23F1" wp14:editId="18CEAAA5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kern w:val="20"/>
                                    <w:sz w:val="66"/>
                                    <w:szCs w:val="66"/>
                                  </w:rPr>
                                  <w:alias w:val="Company"/>
                                  <w:tag w:val=""/>
                                  <w:id w:val="-1516756383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p w14:paraId="5109BDA3" w14:textId="69866CFA" w:rsidR="00AD0F75" w:rsidRPr="002828BD" w:rsidRDefault="002828BD">
                                    <w:pPr>
                                      <w:pStyle w:val="NoSpacing"/>
                                      <w:rPr>
                                        <w:kern w:val="20"/>
                                        <w:sz w:val="66"/>
                                        <w:szCs w:val="66"/>
                                      </w:rPr>
                                    </w:pPr>
                                    <w:r w:rsidRPr="002828BD">
                                      <w:rPr>
                                        <w:kern w:val="20"/>
                                        <w:sz w:val="66"/>
                                        <w:szCs w:val="66"/>
                                      </w:rPr>
                                      <w:t>AZHAR ALI</w:t>
                                    </w:r>
                                  </w:p>
                                </w:sdtContent>
                              </w:sdt>
                              <w:p w14:paraId="7DBCE51C" w14:textId="164B2DB6" w:rsidR="00AD0F75" w:rsidRPr="002828BD" w:rsidRDefault="00000000">
                                <w:pPr>
                                  <w:pStyle w:val="NoSpacing"/>
                                  <w:rPr>
                                    <w:sz w:val="66"/>
                                    <w:szCs w:val="66"/>
                                  </w:rPr>
                                </w:pPr>
                                <w:sdt>
                                  <w:sdtPr>
                                    <w:rPr>
                                      <w:sz w:val="66"/>
                                      <w:szCs w:val="66"/>
                                    </w:rPr>
                                    <w:alias w:val="Street Address"/>
                                    <w:tag w:val="Street Address"/>
                                    <w:id w:val="98582436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Content>
                                    <w:r w:rsidR="002828BD" w:rsidRPr="002828BD">
                                      <w:rPr>
                                        <w:sz w:val="66"/>
                                        <w:szCs w:val="66"/>
                                      </w:rPr>
                                      <w:t>023-23-0314</w:t>
                                    </w:r>
                                  </w:sdtContent>
                                </w:sdt>
                              </w:p>
                              <w:p w14:paraId="52AE6DA3" w14:textId="2CF205FC" w:rsidR="00AD0F75" w:rsidRPr="002828BD" w:rsidRDefault="002828BD">
                                <w:pPr>
                                  <w:pStyle w:val="NoSpacing"/>
                                  <w:rPr>
                                    <w:sz w:val="66"/>
                                    <w:szCs w:val="66"/>
                                  </w:rPr>
                                </w:pPr>
                                <w:r w:rsidRPr="002828BD">
                                  <w:rPr>
                                    <w:rStyle w:val="Strong"/>
                                    <w:sz w:val="66"/>
                                    <w:szCs w:val="66"/>
                                  </w:rPr>
                                  <w:t>SEC A</w:t>
                                </w:r>
                              </w:p>
                              <w:p w14:paraId="5D2F1841" w14:textId="77777777" w:rsidR="00AD0F75" w:rsidRPr="002828BD" w:rsidRDefault="00AD0F75">
                                <w:pPr>
                                  <w:rPr>
                                    <w:sz w:val="66"/>
                                    <w:szCs w:val="6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w14:anchorId="35EB23F1" id="Text Box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" o:allowincell="f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kern w:val="20"/>
                              <w:sz w:val="66"/>
                              <w:szCs w:val="66"/>
                            </w:rPr>
                            <w:alias w:val="Company"/>
                            <w:tag w:val=""/>
                            <w:id w:val="-1516756383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5109BDA3" w14:textId="69866CFA" w:rsidR="00AD0F75" w:rsidRPr="002828BD" w:rsidRDefault="002828BD">
                              <w:pPr>
                                <w:pStyle w:val="NoSpacing"/>
                                <w:rPr>
                                  <w:kern w:val="20"/>
                                  <w:sz w:val="66"/>
                                  <w:szCs w:val="66"/>
                                </w:rPr>
                              </w:pPr>
                              <w:r w:rsidRPr="002828BD">
                                <w:rPr>
                                  <w:kern w:val="20"/>
                                  <w:sz w:val="66"/>
                                  <w:szCs w:val="66"/>
                                </w:rPr>
                                <w:t>AZHAR ALI</w:t>
                              </w:r>
                            </w:p>
                          </w:sdtContent>
                        </w:sdt>
                        <w:p w14:paraId="7DBCE51C" w14:textId="164B2DB6" w:rsidR="00AD0F75" w:rsidRPr="002828BD" w:rsidRDefault="00000000">
                          <w:pPr>
                            <w:pStyle w:val="NoSpacing"/>
                            <w:rPr>
                              <w:sz w:val="66"/>
                              <w:szCs w:val="66"/>
                            </w:rPr>
                          </w:pPr>
                          <w:sdt>
                            <w:sdtPr>
                              <w:rPr>
                                <w:sz w:val="66"/>
                                <w:szCs w:val="66"/>
                              </w:rPr>
                              <w:alias w:val="Street Address"/>
                              <w:tag w:val="Street Address"/>
                              <w:id w:val="98582436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r w:rsidR="002828BD" w:rsidRPr="002828BD">
                                <w:rPr>
                                  <w:sz w:val="66"/>
                                  <w:szCs w:val="66"/>
                                </w:rPr>
                                <w:t>023-23-0314</w:t>
                              </w:r>
                            </w:sdtContent>
                          </w:sdt>
                        </w:p>
                        <w:p w14:paraId="52AE6DA3" w14:textId="2CF205FC" w:rsidR="00AD0F75" w:rsidRPr="002828BD" w:rsidRDefault="002828BD">
                          <w:pPr>
                            <w:pStyle w:val="NoSpacing"/>
                            <w:rPr>
                              <w:sz w:val="66"/>
                              <w:szCs w:val="66"/>
                            </w:rPr>
                          </w:pPr>
                          <w:r w:rsidRPr="002828BD">
                            <w:rPr>
                              <w:rStyle w:val="Strong"/>
                              <w:sz w:val="66"/>
                              <w:szCs w:val="66"/>
                            </w:rPr>
                            <w:t>SEC A</w:t>
                          </w:r>
                        </w:p>
                        <w:p w14:paraId="5D2F1841" w14:textId="77777777" w:rsidR="00AD0F75" w:rsidRPr="002828BD" w:rsidRDefault="00AD0F75">
                          <w:pPr>
                            <w:rPr>
                              <w:sz w:val="66"/>
                              <w:szCs w:val="66"/>
                            </w:rPr>
                          </w:pP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56ACAE75" w14:textId="072F2764" w:rsidR="00AD0F75" w:rsidRDefault="00034C4E">
      <w:pPr>
        <w:rPr>
          <w:b/>
          <w:bCs/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706D15D" wp14:editId="23299C3A">
                <wp:simplePos x="0" y="0"/>
                <wp:positionH relativeFrom="column">
                  <wp:posOffset>3231710</wp:posOffset>
                </wp:positionH>
                <wp:positionV relativeFrom="paragraph">
                  <wp:posOffset>537</wp:posOffset>
                </wp:positionV>
                <wp:extent cx="2360930" cy="1404620"/>
                <wp:effectExtent l="0" t="0" r="24130" b="13335"/>
                <wp:wrapTight wrapText="bothSides">
                  <wp:wrapPolygon edited="0">
                    <wp:start x="0" y="0"/>
                    <wp:lineTo x="0" y="21296"/>
                    <wp:lineTo x="21647" y="21296"/>
                    <wp:lineTo x="21647" y="0"/>
                    <wp:lineTo x="0" y="0"/>
                  </wp:wrapPolygon>
                </wp:wrapTight>
                <wp:docPr id="874084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8D250" w14:textId="570342AF" w:rsidR="00034C4E" w:rsidRPr="00034C4E" w:rsidRDefault="00034C4E" w:rsidP="00034C4E">
                            <w:pP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6D15D" id="Text Box 2" o:spid="_x0000_s1028" type="#_x0000_t202" style="position:absolute;margin-left:254.45pt;margin-top:.05pt;width:185.9pt;height:110.6pt;z-index:-2516490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">
                <v:textbox style="mso-fit-shape-to-text:t">
                  <w:txbxContent>
                    <w:p w14:paraId="23D8D250" w14:textId="570342AF" w:rsidR="00034C4E" w:rsidRPr="00034C4E" w:rsidRDefault="00034C4E" w:rsidP="00034C4E">
                      <w:pPr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Output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DD50D18" wp14:editId="2D979E8A">
                <wp:simplePos x="0" y="0"/>
                <wp:positionH relativeFrom="column">
                  <wp:posOffset>-555625</wp:posOffset>
                </wp:positionH>
                <wp:positionV relativeFrom="paragraph">
                  <wp:posOffset>244</wp:posOffset>
                </wp:positionV>
                <wp:extent cx="2360930" cy="1404620"/>
                <wp:effectExtent l="0" t="0" r="24130" b="13335"/>
                <wp:wrapTight wrapText="bothSides">
                  <wp:wrapPolygon edited="0">
                    <wp:start x="0" y="0"/>
                    <wp:lineTo x="0" y="21296"/>
                    <wp:lineTo x="21647" y="21296"/>
                    <wp:lineTo x="21647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12F25" w14:textId="74C10AE2" w:rsidR="002828BD" w:rsidRPr="00034C4E" w:rsidRDefault="002828BD">
                            <w:pP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034C4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D50D18" id="_x0000_s1029" type="#_x0000_t202" style="position:absolute;margin-left:-43.75pt;margin-top:0;width:185.9pt;height:110.6pt;z-index:-2516510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">
                <v:textbox style="mso-fit-shape-to-text:t">
                  <w:txbxContent>
                    <w:p w14:paraId="0CE12F25" w14:textId="74C10AE2" w:rsidR="002828BD" w:rsidRPr="00034C4E" w:rsidRDefault="002828BD">
                      <w:pPr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034C4E">
                        <w:rPr>
                          <w:b/>
                          <w:bCs/>
                          <w:sz w:val="26"/>
                          <w:szCs w:val="26"/>
                        </w:rPr>
                        <w:t>Methods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9ADA71B" w14:textId="5DAB6F89" w:rsidR="00AD0F75" w:rsidRDefault="00034C4E">
      <w:pPr>
        <w:sectPr w:rsidR="00AD0F75">
          <w:headerReference w:type="default" r:id="rId11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1AD0B23" wp14:editId="6EF867E6">
            <wp:simplePos x="0" y="0"/>
            <wp:positionH relativeFrom="column">
              <wp:posOffset>3234153</wp:posOffset>
            </wp:positionH>
            <wp:positionV relativeFrom="paragraph">
              <wp:posOffset>262890</wp:posOffset>
            </wp:positionV>
            <wp:extent cx="221615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352" y="21252"/>
                <wp:lineTo x="21352" y="0"/>
                <wp:lineTo x="0" y="0"/>
              </wp:wrapPolygon>
            </wp:wrapTight>
            <wp:docPr id="977801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0190" name="Picture 9778019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2E5C7C5" wp14:editId="6D0C328E">
                <wp:simplePos x="0" y="0"/>
                <wp:positionH relativeFrom="column">
                  <wp:posOffset>3271764</wp:posOffset>
                </wp:positionH>
                <wp:positionV relativeFrom="paragraph">
                  <wp:posOffset>1784985</wp:posOffset>
                </wp:positionV>
                <wp:extent cx="2360930" cy="1404620"/>
                <wp:effectExtent l="0" t="0" r="24130" b="13335"/>
                <wp:wrapTight wrapText="bothSides">
                  <wp:wrapPolygon edited="0">
                    <wp:start x="0" y="0"/>
                    <wp:lineTo x="0" y="21296"/>
                    <wp:lineTo x="21647" y="21296"/>
                    <wp:lineTo x="21647" y="0"/>
                    <wp:lineTo x="0" y="0"/>
                  </wp:wrapPolygon>
                </wp:wrapTight>
                <wp:docPr id="384539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0187F" w14:textId="784141DD" w:rsidR="00034C4E" w:rsidRPr="00034C4E" w:rsidRDefault="00034C4E" w:rsidP="00034C4E">
                            <w:pP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Main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E5C7C5" id="_x0000_s1030" type="#_x0000_t202" style="position:absolute;margin-left:257.6pt;margin-top:140.55pt;width:185.9pt;height:110.6pt;z-index:-2516469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">
                <v:textbox style="mso-fit-shape-to-text:t">
                  <w:txbxContent>
                    <w:p w14:paraId="23C0187F" w14:textId="784141DD" w:rsidR="00034C4E" w:rsidRPr="00034C4E" w:rsidRDefault="00034C4E" w:rsidP="00034C4E">
                      <w:pPr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Main Method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DC3F6B6" wp14:editId="08DCF831">
            <wp:simplePos x="0" y="0"/>
            <wp:positionH relativeFrom="column">
              <wp:posOffset>2894624</wp:posOffset>
            </wp:positionH>
            <wp:positionV relativeFrom="paragraph">
              <wp:posOffset>2434052</wp:posOffset>
            </wp:positionV>
            <wp:extent cx="3264068" cy="3219615"/>
            <wp:effectExtent l="0" t="0" r="0" b="0"/>
            <wp:wrapTight wrapText="bothSides">
              <wp:wrapPolygon edited="0">
                <wp:start x="0" y="0"/>
                <wp:lineTo x="0" y="21472"/>
                <wp:lineTo x="21432" y="21472"/>
                <wp:lineTo x="21432" y="0"/>
                <wp:lineTo x="0" y="0"/>
              </wp:wrapPolygon>
            </wp:wrapTight>
            <wp:docPr id="185829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96924" name="Picture 18582969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8BD">
        <w:rPr>
          <w:noProof/>
        </w:rPr>
        <w:drawing>
          <wp:anchor distT="0" distB="0" distL="114300" distR="114300" simplePos="0" relativeHeight="251663360" behindDoc="1" locked="0" layoutInCell="1" allowOverlap="1" wp14:anchorId="6BCEEBD9" wp14:editId="52C6005D">
            <wp:simplePos x="0" y="0"/>
            <wp:positionH relativeFrom="column">
              <wp:posOffset>-586740</wp:posOffset>
            </wp:positionH>
            <wp:positionV relativeFrom="paragraph">
              <wp:posOffset>338943</wp:posOffset>
            </wp:positionV>
            <wp:extent cx="3130550" cy="4591050"/>
            <wp:effectExtent l="0" t="0" r="0" b="0"/>
            <wp:wrapTight wrapText="bothSides">
              <wp:wrapPolygon edited="0">
                <wp:start x="0" y="0"/>
                <wp:lineTo x="0" y="21510"/>
                <wp:lineTo x="21425" y="21510"/>
                <wp:lineTo x="21425" y="0"/>
                <wp:lineTo x="0" y="0"/>
              </wp:wrapPolygon>
            </wp:wrapTight>
            <wp:docPr id="16773485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48580" name="Picture 167734858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141CA" w14:textId="16007313" w:rsidR="002828BD" w:rsidRDefault="004C0207">
      <w:pPr>
        <w:pStyle w:val="Heading1"/>
        <w:rPr>
          <w:noProof/>
        </w:rPr>
      </w:pPr>
      <w:r>
        <w:rPr>
          <w:noProof/>
        </w:rPr>
        <w:lastRenderedPageBreak/>
        <w:drawing>
          <wp:inline distT="0" distB="0" distL="0" distR="0" wp14:anchorId="3DCD8064" wp14:editId="276F2BE0">
            <wp:extent cx="3562533" cy="4991357"/>
            <wp:effectExtent l="0" t="0" r="0" b="0"/>
            <wp:docPr id="16672046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04619" name="Picture 16672046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49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D9F2C4" wp14:editId="4E55D387">
            <wp:extent cx="5607338" cy="5086611"/>
            <wp:effectExtent l="0" t="0" r="0" b="0"/>
            <wp:docPr id="7934578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57856" name="Picture 79345785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508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1C39EEEF" wp14:editId="15ECB2C0">
            <wp:simplePos x="0" y="0"/>
            <wp:positionH relativeFrom="column">
              <wp:posOffset>3183939</wp:posOffset>
            </wp:positionH>
            <wp:positionV relativeFrom="paragraph">
              <wp:posOffset>84406</wp:posOffset>
            </wp:positionV>
            <wp:extent cx="3333921" cy="4438878"/>
            <wp:effectExtent l="0" t="0" r="0" b="0"/>
            <wp:wrapTight wrapText="bothSides">
              <wp:wrapPolygon edited="0">
                <wp:start x="0" y="0"/>
                <wp:lineTo x="0" y="21507"/>
                <wp:lineTo x="21477" y="21507"/>
                <wp:lineTo x="21477" y="0"/>
                <wp:lineTo x="0" y="0"/>
              </wp:wrapPolygon>
            </wp:wrapTight>
            <wp:docPr id="3595653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65306" name="Picture 35956530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4438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D3202AA" wp14:editId="08690546">
            <wp:extent cx="3264068" cy="5296172"/>
            <wp:effectExtent l="0" t="0" r="0" b="0"/>
            <wp:docPr id="3093001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00127" name="Picture 30930012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52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BFC0" w14:textId="77777777" w:rsidR="004C0207" w:rsidRPr="004C0207" w:rsidRDefault="004C0207" w:rsidP="004C0207"/>
    <w:p w14:paraId="00278F0C" w14:textId="77777777" w:rsidR="004C0207" w:rsidRPr="004C0207" w:rsidRDefault="004C0207" w:rsidP="004C0207"/>
    <w:p w14:paraId="180D6E87" w14:textId="77777777" w:rsidR="004C0207" w:rsidRPr="004C0207" w:rsidRDefault="004C0207" w:rsidP="004C0207"/>
    <w:p w14:paraId="37630111" w14:textId="77777777" w:rsidR="004C0207" w:rsidRDefault="004C0207" w:rsidP="004C0207">
      <w:pPr>
        <w:rPr>
          <w:noProof/>
          <w:sz w:val="36"/>
        </w:rPr>
      </w:pPr>
    </w:p>
    <w:p w14:paraId="7F5EC297" w14:textId="180CF1BF" w:rsidR="004C0207" w:rsidRDefault="004C0207" w:rsidP="004C0207">
      <w:pPr>
        <w:tabs>
          <w:tab w:val="left" w:pos="4098"/>
        </w:tabs>
      </w:pPr>
      <w:r>
        <w:tab/>
      </w:r>
    </w:p>
    <w:p w14:paraId="43A2F105" w14:textId="77777777" w:rsidR="004C0207" w:rsidRDefault="004C0207">
      <w:r>
        <w:br w:type="page"/>
      </w:r>
    </w:p>
    <w:p w14:paraId="0A20669B" w14:textId="183AF0FA" w:rsidR="004C0207" w:rsidRPr="004C0207" w:rsidRDefault="004C0207" w:rsidP="004C0207">
      <w:pPr>
        <w:tabs>
          <w:tab w:val="left" w:pos="4098"/>
        </w:tabs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3CF476F4" wp14:editId="1FE9CABC">
            <wp:simplePos x="0" y="0"/>
            <wp:positionH relativeFrom="column">
              <wp:posOffset>-3175</wp:posOffset>
            </wp:positionH>
            <wp:positionV relativeFrom="paragraph">
              <wp:posOffset>706266</wp:posOffset>
            </wp:positionV>
            <wp:extent cx="5797550" cy="4570730"/>
            <wp:effectExtent l="0" t="0" r="0" b="1270"/>
            <wp:wrapTight wrapText="bothSides">
              <wp:wrapPolygon edited="0">
                <wp:start x="0" y="0"/>
                <wp:lineTo x="0" y="21516"/>
                <wp:lineTo x="21505" y="21516"/>
                <wp:lineTo x="21505" y="0"/>
                <wp:lineTo x="0" y="0"/>
              </wp:wrapPolygon>
            </wp:wrapTight>
            <wp:docPr id="15268773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77316" name="Picture 152687731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7FCB08D4" wp14:editId="0917DADF">
                <wp:simplePos x="0" y="0"/>
                <wp:positionH relativeFrom="column">
                  <wp:posOffset>1741170</wp:posOffset>
                </wp:positionH>
                <wp:positionV relativeFrom="paragraph">
                  <wp:posOffset>172085</wp:posOffset>
                </wp:positionV>
                <wp:extent cx="2623185" cy="1404620"/>
                <wp:effectExtent l="0" t="0" r="24765" b="19050"/>
                <wp:wrapTight wrapText="bothSides">
                  <wp:wrapPolygon edited="0">
                    <wp:start x="0" y="0"/>
                    <wp:lineTo x="0" y="21600"/>
                    <wp:lineTo x="21647" y="21600"/>
                    <wp:lineTo x="21647" y="0"/>
                    <wp:lineTo x="0" y="0"/>
                  </wp:wrapPolygon>
                </wp:wrapTight>
                <wp:docPr id="343011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6B130" w14:textId="40F99397" w:rsidR="004C0207" w:rsidRPr="004C0207" w:rsidRDefault="004C0207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4C0207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Main Method and Output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CB08D4" id="_x0000_s1031" type="#_x0000_t202" style="position:absolute;margin-left:137.1pt;margin-top:13.55pt;width:206.55pt;height:110.6pt;z-index:-251643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">
                <v:textbox style="mso-fit-shape-to-text:t">
                  <w:txbxContent>
                    <w:p w14:paraId="4066B130" w14:textId="40F99397" w:rsidR="004C0207" w:rsidRPr="004C0207" w:rsidRDefault="004C0207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4C0207">
                        <w:rPr>
                          <w:b/>
                          <w:bCs/>
                          <w:sz w:val="30"/>
                          <w:szCs w:val="30"/>
                        </w:rPr>
                        <w:t xml:space="preserve">Main Method and Output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9FCFB7" wp14:editId="399C5BD5">
            <wp:extent cx="3949903" cy="2349621"/>
            <wp:effectExtent l="0" t="0" r="0" b="0"/>
            <wp:docPr id="13016450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45099" name="Picture 130164509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207" w:rsidRPr="004C0207" w:rsidSect="004C0207">
      <w:headerReference w:type="default" r:id="rId21"/>
      <w:footerReference w:type="default" r:id="rId22"/>
      <w:pgSz w:w="12240" w:h="15840" w:code="1"/>
      <w:pgMar w:top="2520" w:right="1555" w:bottom="1800" w:left="1555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C26CF" w14:textId="77777777" w:rsidR="00094342" w:rsidRDefault="00094342">
      <w:pPr>
        <w:spacing w:after="0" w:line="240" w:lineRule="auto"/>
      </w:pPr>
      <w:r>
        <w:separator/>
      </w:r>
    </w:p>
  </w:endnote>
  <w:endnote w:type="continuationSeparator" w:id="0">
    <w:p w14:paraId="1896E2CE" w14:textId="77777777" w:rsidR="00094342" w:rsidRDefault="00094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FD99C" w14:textId="77777777" w:rsidR="00AD0F75" w:rsidRDefault="0000000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DA79B" w14:textId="77777777" w:rsidR="00094342" w:rsidRDefault="00094342">
      <w:pPr>
        <w:spacing w:after="0" w:line="240" w:lineRule="auto"/>
      </w:pPr>
      <w:r>
        <w:separator/>
      </w:r>
    </w:p>
  </w:footnote>
  <w:footnote w:type="continuationSeparator" w:id="0">
    <w:p w14:paraId="478AC957" w14:textId="77777777" w:rsidR="00094342" w:rsidRDefault="00094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EBD5A" w14:textId="364D1A29" w:rsidR="00AD0F75" w:rsidRPr="002828BD" w:rsidRDefault="002828BD" w:rsidP="002828BD">
    <w:pPr>
      <w:pStyle w:val="HeaderShaded"/>
      <w:tabs>
        <w:tab w:val="left" w:pos="5032"/>
      </w:tabs>
      <w:ind w:left="0"/>
      <w:jc w:val="center"/>
      <w:rPr>
        <w:b/>
        <w:bCs/>
      </w:rPr>
    </w:pPr>
    <w:r w:rsidRPr="002828BD">
      <w:rPr>
        <w:b/>
        <w:bCs/>
      </w:rPr>
      <w:t>tasK 1 AND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AECEC" w14:textId="6782BA32" w:rsidR="00AD0F75" w:rsidRPr="002828BD" w:rsidRDefault="002828BD" w:rsidP="002828BD">
    <w:pPr>
      <w:pStyle w:val="HeaderShaded"/>
      <w:jc w:val="center"/>
      <w:rPr>
        <w:b/>
        <w:bCs/>
      </w:rPr>
    </w:pPr>
    <w:r w:rsidRPr="002828BD">
      <w:rPr>
        <w:b/>
        <w:bCs/>
      </w:rPr>
      <w:t>tASK 3</w:t>
    </w:r>
    <w:r w:rsidR="00000000" w:rsidRPr="002828BD">
      <w:rPr>
        <w:b/>
        <w:bCs/>
      </w:rPr>
      <w:fldChar w:fldCharType="begin"/>
    </w:r>
    <w:r w:rsidR="00000000" w:rsidRPr="002828BD">
      <w:rPr>
        <w:b/>
        <w:bCs/>
      </w:rPr>
      <w:instrText xml:space="preserve"> If </w:instrText>
    </w:r>
    <w:r w:rsidR="00000000" w:rsidRPr="002828BD">
      <w:rPr>
        <w:b/>
        <w:bCs/>
      </w:rPr>
      <w:fldChar w:fldCharType="begin"/>
    </w:r>
    <w:r w:rsidR="00000000" w:rsidRPr="002828BD">
      <w:rPr>
        <w:b/>
        <w:bCs/>
      </w:rPr>
      <w:instrText xml:space="preserve"> STYLEREF “Heading 1”  </w:instrText>
    </w:r>
    <w:r w:rsidR="00000000" w:rsidRPr="002828BD">
      <w:rPr>
        <w:b/>
        <w:bCs/>
        <w:noProof/>
      </w:rPr>
      <w:fldChar w:fldCharType="end"/>
    </w:r>
    <w:r w:rsidR="00000000" w:rsidRPr="002828BD">
      <w:rPr>
        <w:b/>
        <w:bCs/>
      </w:rPr>
      <w:instrText>&lt;&gt; “Error*” “</w:instrText>
    </w:r>
    <w:r w:rsidR="00000000" w:rsidRPr="002828BD">
      <w:rPr>
        <w:b/>
        <w:bCs/>
      </w:rPr>
      <w:fldChar w:fldCharType="begin"/>
    </w:r>
    <w:r w:rsidR="00000000" w:rsidRPr="002828BD">
      <w:rPr>
        <w:b/>
        <w:bCs/>
      </w:rPr>
      <w:instrText xml:space="preserve"> STYLEREF “Heading 1”</w:instrText>
    </w:r>
    <w:r w:rsidR="00000000" w:rsidRPr="002828BD">
      <w:rPr>
        <w:b/>
        <w:bCs/>
        <w:noProof/>
      </w:rPr>
      <w:fldChar w:fldCharType="end"/>
    </w:r>
    <w:r w:rsidR="00000000" w:rsidRPr="002828BD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33311347">
    <w:abstractNumId w:val="9"/>
  </w:num>
  <w:num w:numId="2" w16cid:durableId="1634676385">
    <w:abstractNumId w:val="7"/>
  </w:num>
  <w:num w:numId="3" w16cid:durableId="1649243872">
    <w:abstractNumId w:val="6"/>
  </w:num>
  <w:num w:numId="4" w16cid:durableId="116918781">
    <w:abstractNumId w:val="5"/>
  </w:num>
  <w:num w:numId="5" w16cid:durableId="2131824219">
    <w:abstractNumId w:val="4"/>
  </w:num>
  <w:num w:numId="6" w16cid:durableId="42367756">
    <w:abstractNumId w:val="8"/>
  </w:num>
  <w:num w:numId="7" w16cid:durableId="697313242">
    <w:abstractNumId w:val="3"/>
  </w:num>
  <w:num w:numId="8" w16cid:durableId="396511586">
    <w:abstractNumId w:val="2"/>
  </w:num>
  <w:num w:numId="9" w16cid:durableId="979384588">
    <w:abstractNumId w:val="1"/>
  </w:num>
  <w:num w:numId="10" w16cid:durableId="973172801">
    <w:abstractNumId w:val="0"/>
  </w:num>
  <w:num w:numId="11" w16cid:durableId="39869289">
    <w:abstractNumId w:val="13"/>
  </w:num>
  <w:num w:numId="12" w16cid:durableId="1657369070">
    <w:abstractNumId w:val="9"/>
    <w:lvlOverride w:ilvl="0">
      <w:startOverride w:val="1"/>
    </w:lvlOverride>
  </w:num>
  <w:num w:numId="13" w16cid:durableId="1318454527">
    <w:abstractNumId w:val="9"/>
    <w:lvlOverride w:ilvl="0">
      <w:startOverride w:val="1"/>
    </w:lvlOverride>
  </w:num>
  <w:num w:numId="14" w16cid:durableId="758985527">
    <w:abstractNumId w:val="9"/>
    <w:lvlOverride w:ilvl="0">
      <w:startOverride w:val="1"/>
    </w:lvlOverride>
  </w:num>
  <w:num w:numId="15" w16cid:durableId="111294255">
    <w:abstractNumId w:val="12"/>
  </w:num>
  <w:num w:numId="16" w16cid:durableId="860776718">
    <w:abstractNumId w:val="15"/>
  </w:num>
  <w:num w:numId="17" w16cid:durableId="710612111">
    <w:abstractNumId w:val="11"/>
  </w:num>
  <w:num w:numId="18" w16cid:durableId="1455247188">
    <w:abstractNumId w:val="10"/>
  </w:num>
  <w:num w:numId="19" w16cid:durableId="873006298">
    <w:abstractNumId w:val="14"/>
  </w:num>
  <w:num w:numId="20" w16cid:durableId="606238751">
    <w:abstractNumId w:val="9"/>
  </w:num>
  <w:num w:numId="21" w16cid:durableId="1221212792">
    <w:abstractNumId w:val="9"/>
  </w:num>
  <w:num w:numId="22" w16cid:durableId="345061578">
    <w:abstractNumId w:val="9"/>
    <w:lvlOverride w:ilvl="0">
      <w:startOverride w:val="1"/>
    </w:lvlOverride>
  </w:num>
  <w:num w:numId="23" w16cid:durableId="532038308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BD"/>
    <w:rsid w:val="00034C4E"/>
    <w:rsid w:val="00094342"/>
    <w:rsid w:val="002828BD"/>
    <w:rsid w:val="004C0207"/>
    <w:rsid w:val="008579F1"/>
    <w:rsid w:val="00AD0F75"/>
    <w:rsid w:val="00EE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EDA825"/>
  <w15:docId w15:val="{6F565D55-F689-49AC-A88A-D9D28388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A9267A64D1E4D128BF1609A22BD6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817A1-B694-4572-B7C1-98A07CB32989}"/>
      </w:docPartPr>
      <w:docPartBody>
        <w:p w:rsidR="00000000" w:rsidRDefault="00000000">
          <w:pPr>
            <w:pStyle w:val="FA9267A64D1E4D128BF1609A22BD6DFF"/>
          </w:pPr>
          <w:r>
            <w:t>Annual Report</w:t>
          </w:r>
        </w:p>
      </w:docPartBody>
    </w:docPart>
    <w:docPart>
      <w:docPartPr>
        <w:name w:val="FDEBA04EEFBA44ABAC7F19D6BA685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7FE19-A72D-4560-A06C-72FEB40C44E7}"/>
      </w:docPartPr>
      <w:docPartBody>
        <w:p w:rsidR="00000000" w:rsidRDefault="00000000">
          <w:pPr>
            <w:pStyle w:val="FDEBA04EEFBA44ABAC7F19D6BA6850F0"/>
          </w:pPr>
          <w: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 w16cid:durableId="141920667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76"/>
    <w:rsid w:val="008579F1"/>
    <w:rsid w:val="00BE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9C50CA4C6E41AAA7E8CC8D8D74F085">
    <w:name w:val="3C9C50CA4C6E41AAA7E8CC8D8D74F085"/>
  </w:style>
  <w:style w:type="paragraph" w:customStyle="1" w:styleId="0CA075AB41894E9FA8F19F28647DF8DD">
    <w:name w:val="0CA075AB41894E9FA8F19F28647DF8DD"/>
  </w:style>
  <w:style w:type="paragraph" w:customStyle="1" w:styleId="B939EB3DDF3645B99961671E1D10E93C">
    <w:name w:val="B939EB3DDF3645B99961671E1D10E93C"/>
  </w:style>
  <w:style w:type="paragraph" w:customStyle="1" w:styleId="BD8D7669EF2B42E184B3B83926D8A567">
    <w:name w:val="BD8D7669EF2B42E184B3B83926D8A567"/>
  </w:style>
  <w:style w:type="paragraph" w:customStyle="1" w:styleId="ADB12F977C8D4AF796848DB6847E3AB6">
    <w:name w:val="ADB12F977C8D4AF796848DB6847E3AB6"/>
  </w:style>
  <w:style w:type="paragraph" w:customStyle="1" w:styleId="BE3B96129AC74E0C988E64DF3DB9D643">
    <w:name w:val="BE3B96129AC74E0C988E64DF3DB9D643"/>
  </w:style>
  <w:style w:type="paragraph" w:customStyle="1" w:styleId="87C986BD270F42099A9B895C3A22C0EC">
    <w:name w:val="87C986BD270F42099A9B895C3A22C0EC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  <w14:ligatures w14:val="none"/>
    </w:rPr>
  </w:style>
  <w:style w:type="paragraph" w:customStyle="1" w:styleId="9B1856835FF44B46B915B86DEB3028D9">
    <w:name w:val="9B1856835FF44B46B915B86DEB3028D9"/>
  </w:style>
  <w:style w:type="paragraph" w:customStyle="1" w:styleId="D6CF13129A4F45ED8B5ECE20796C7AF7">
    <w:name w:val="D6CF13129A4F45ED8B5ECE20796C7AF7"/>
  </w:style>
  <w:style w:type="paragraph" w:customStyle="1" w:styleId="DAE1F07D30584DA78D2D1F92279ABF7E">
    <w:name w:val="DAE1F07D30584DA78D2D1F92279ABF7E"/>
  </w:style>
  <w:style w:type="paragraph" w:customStyle="1" w:styleId="0101799B270943F7A1F7E2F1E88452B6">
    <w:name w:val="0101799B270943F7A1F7E2F1E88452B6"/>
  </w:style>
  <w:style w:type="paragraph" w:customStyle="1" w:styleId="82101252AB7C4CDE8577F1D8AE52F773">
    <w:name w:val="82101252AB7C4CDE8577F1D8AE52F773"/>
  </w:style>
  <w:style w:type="paragraph" w:customStyle="1" w:styleId="C4914B6C7C744C828590BF899B4EC9B4">
    <w:name w:val="C4914B6C7C744C828590BF899B4EC9B4"/>
  </w:style>
  <w:style w:type="paragraph" w:customStyle="1" w:styleId="7B66971FB8D14D8F8FD0131445E1BA82">
    <w:name w:val="7B66971FB8D14D8F8FD0131445E1BA82"/>
  </w:style>
  <w:style w:type="paragraph" w:customStyle="1" w:styleId="BCBE52DCBD4649EFB03E660E7664277D">
    <w:name w:val="BCBE52DCBD4649EFB03E660E7664277D"/>
  </w:style>
  <w:style w:type="paragraph" w:customStyle="1" w:styleId="1AA8717DC9F3492DA32D5A7771A56679">
    <w:name w:val="1AA8717DC9F3492DA32D5A7771A56679"/>
  </w:style>
  <w:style w:type="paragraph" w:customStyle="1" w:styleId="AC07B64FBB2141DEB5E324C4AFB9D6CC">
    <w:name w:val="AC07B64FBB2141DEB5E324C4AFB9D6CC"/>
  </w:style>
  <w:style w:type="paragraph" w:customStyle="1" w:styleId="B16431236A624587BCB92C82871CB316">
    <w:name w:val="B16431236A624587BCB92C82871CB316"/>
  </w:style>
  <w:style w:type="paragraph" w:customStyle="1" w:styleId="6E7B6BDD7E9144EC94ECB881EB4A0BCA">
    <w:name w:val="6E7B6BDD7E9144EC94ECB881EB4A0BCA"/>
  </w:style>
  <w:style w:type="paragraph" w:customStyle="1" w:styleId="E439AE79F92648FFBAD75706BC9FF92F">
    <w:name w:val="E439AE79F92648FFBAD75706BC9FF92F"/>
  </w:style>
  <w:style w:type="paragraph" w:customStyle="1" w:styleId="38D7D0A21A9440AF9F9A081263114895">
    <w:name w:val="38D7D0A21A9440AF9F9A081263114895"/>
  </w:style>
  <w:style w:type="paragraph" w:customStyle="1" w:styleId="114E2501E55940D69A4570EC94B6EA6B">
    <w:name w:val="114E2501E55940D69A4570EC94B6EA6B"/>
  </w:style>
  <w:style w:type="paragraph" w:customStyle="1" w:styleId="7B5FB29CD2D54FCA8885383C09CB8D11">
    <w:name w:val="7B5FB29CD2D54FCA8885383C09CB8D11"/>
  </w:style>
  <w:style w:type="paragraph" w:customStyle="1" w:styleId="C5C97920801A428BB7DA9F5A5223AFD3">
    <w:name w:val="C5C97920801A428BB7DA9F5A5223AFD3"/>
  </w:style>
  <w:style w:type="paragraph" w:customStyle="1" w:styleId="FA9267A64D1E4D128BF1609A22BD6DFF">
    <w:name w:val="FA9267A64D1E4D128BF1609A22BD6DFF"/>
  </w:style>
  <w:style w:type="paragraph" w:customStyle="1" w:styleId="FDEBA04EEFBA44ABAC7F19D6BA6850F0">
    <w:name w:val="FDEBA04EEFBA44ABAC7F19D6BA6850F0"/>
  </w:style>
  <w:style w:type="paragraph" w:customStyle="1" w:styleId="D70812D552AD4340932CE603EDB66C50">
    <w:name w:val="D70812D552AD4340932CE603EDB66C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2024-09-01T00:00:00</PublishDate>
  <Abstract/>
  <CompanyAddress>023-23-0314</CompanyAddress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B524DA-A575-46BB-8E6F-20F5F8EC39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28</TotalTime>
  <Pages>6</Pages>
  <Words>0</Words>
  <Characters>0</Characters>
  <Application>Microsoft Office Word</Application>
  <DocSecurity>0</DocSecurity>
  <Lines>13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</vt:lpstr>
    </vt:vector>
  </TitlesOfParts>
  <Company>AZHAR ALI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</dc:title>
  <dc:creator>HIJAZ TRADERS</dc:creator>
  <cp:keywords/>
  <cp:lastModifiedBy>HIJAZ TRADERS</cp:lastModifiedBy>
  <cp:revision>3</cp:revision>
  <cp:lastPrinted>2024-09-01T10:16:00Z</cp:lastPrinted>
  <dcterms:created xsi:type="dcterms:W3CDTF">2024-09-01T10:02:00Z</dcterms:created>
  <dcterms:modified xsi:type="dcterms:W3CDTF">2024-09-01T10:30:00Z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  <property fmtid="{D5CDD505-2E9C-101B-9397-08002B2CF9AE}" pid="3" name="GrammarlyDocumentId">
    <vt:lpwstr>d62ffd21-3082-4532-8dc1-921490f24f3f</vt:lpwstr>
  </property>
</Properties>
</file>